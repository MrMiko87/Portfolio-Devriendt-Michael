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829"/>
        <w:tblW w:w="1128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43"/>
        <w:gridCol w:w="259"/>
        <w:gridCol w:w="752"/>
        <w:gridCol w:w="7231"/>
      </w:tblGrid>
      <w:tr w:rsidR="00F27FF1" w:rsidRPr="008F2702" w14:paraId="71C6598D" w14:textId="77777777" w:rsidTr="00F32865">
        <w:trPr>
          <w:trHeight w:val="3668"/>
        </w:trPr>
        <w:tc>
          <w:tcPr>
            <w:tcW w:w="3043" w:type="dxa"/>
            <w:vAlign w:val="bottom"/>
          </w:tcPr>
          <w:sdt>
            <w:sdtPr>
              <w:rPr>
                <w:rFonts w:ascii="Dubai Light" w:hAnsi="Dubai Light" w:cs="Dubai Light"/>
                <w:sz w:val="20"/>
                <w:szCs w:val="22"/>
              </w:rPr>
              <w:id w:val="-1954003311"/>
              <w:placeholder>
                <w:docPart w:val="FCA0B732E0C04BEFA02CC10342F191C2"/>
              </w:placeholder>
              <w:temporary/>
              <w:showingPlcHdr/>
              <w15:appearance w15:val="hidden"/>
            </w:sdtPr>
            <w:sdtContent>
              <w:p w14:paraId="3027D13C" w14:textId="77777777" w:rsidR="00F27FF1" w:rsidRPr="00E77802" w:rsidRDefault="00F27FF1" w:rsidP="00E85F4A">
                <w:pPr>
                  <w:pStyle w:val="Titre3"/>
                  <w:spacing w:before="0" w:after="0"/>
                  <w:rPr>
                    <w:rFonts w:ascii="Dubai Light" w:hAnsi="Dubai Light" w:cs="Dubai Light"/>
                    <w:sz w:val="20"/>
                    <w:szCs w:val="22"/>
                  </w:rPr>
                </w:pPr>
                <w:r w:rsidRPr="00E77802">
                  <w:rPr>
                    <w:rFonts w:ascii="Dubai Light" w:hAnsi="Dubai Light" w:cs="Dubai Light"/>
                    <w:sz w:val="20"/>
                    <w:szCs w:val="22"/>
                    <w:lang w:bidi="fr-FR"/>
                  </w:rPr>
                  <w:t>Contact</w:t>
                </w:r>
              </w:p>
            </w:sdtContent>
          </w:sdt>
          <w:p w14:paraId="0292B55B" w14:textId="2C6D6BA1" w:rsidR="00F27FF1" w:rsidRPr="00E77802" w:rsidRDefault="00EA7B41" w:rsidP="00E85F4A">
            <w:pPr>
              <w:rPr>
                <w:rFonts w:ascii="Dubai Light" w:hAnsi="Dubai Light" w:cs="Dubai Light"/>
                <w:b/>
                <w:bCs/>
                <w:sz w:val="20"/>
              </w:rPr>
            </w:pPr>
            <w:r w:rsidRPr="00E77802">
              <w:rPr>
                <w:rFonts w:ascii="Dubai Light" w:hAnsi="Dubai Light" w:cs="Dubai Light"/>
                <w:b/>
                <w:bCs/>
                <w:sz w:val="20"/>
              </w:rPr>
              <w:t>DEVRIENDT</w:t>
            </w:r>
            <w:r w:rsidRPr="00E77802">
              <w:rPr>
                <w:rFonts w:ascii="Dubai Light" w:hAnsi="Dubai Light" w:cs="Dubai Light"/>
                <w:b/>
                <w:bCs/>
                <w:sz w:val="20"/>
              </w:rPr>
              <w:t xml:space="preserve"> </w:t>
            </w:r>
            <w:r w:rsidR="00F27FF1" w:rsidRPr="00E77802">
              <w:rPr>
                <w:rFonts w:ascii="Dubai Light" w:hAnsi="Dubai Light" w:cs="Dubai Light"/>
                <w:b/>
                <w:bCs/>
                <w:sz w:val="20"/>
              </w:rPr>
              <w:t xml:space="preserve">Michaël </w:t>
            </w:r>
          </w:p>
          <w:p w14:paraId="306B45CC" w14:textId="2452962B" w:rsidR="00F27FF1" w:rsidRPr="00E77802" w:rsidRDefault="00E77802" w:rsidP="00E85F4A">
            <w:pPr>
              <w:rPr>
                <w:rFonts w:ascii="Dubai Light" w:hAnsi="Dubai Light" w:cs="Dubai Light"/>
                <w:sz w:val="20"/>
              </w:rPr>
            </w:pPr>
            <w:r w:rsidRPr="00E77802">
              <w:rPr>
                <w:rFonts w:ascii="Dubai Light" w:hAnsi="Dubai Light" w:cs="Dubai Light"/>
                <w:sz w:val="20"/>
              </w:rPr>
              <w:t>9 rue de la Fonderie</w:t>
            </w:r>
          </w:p>
          <w:p w14:paraId="35B60718" w14:textId="2E2C6A95" w:rsidR="00E77802" w:rsidRDefault="00E77802" w:rsidP="00E85F4A">
            <w:pPr>
              <w:rPr>
                <w:rFonts w:ascii="Dubai Light" w:hAnsi="Dubai Light" w:cs="Dubai Light"/>
                <w:sz w:val="20"/>
              </w:rPr>
            </w:pPr>
            <w:r w:rsidRPr="00E77802">
              <w:rPr>
                <w:rFonts w:ascii="Dubai Light" w:hAnsi="Dubai Light" w:cs="Dubai Light"/>
                <w:sz w:val="20"/>
              </w:rPr>
              <w:t>59200 Tourcoing</w:t>
            </w:r>
          </w:p>
          <w:p w14:paraId="61342E35" w14:textId="77777777" w:rsidR="00134F5F" w:rsidRPr="00E77802" w:rsidRDefault="00134F5F" w:rsidP="00E85F4A">
            <w:pPr>
              <w:rPr>
                <w:rFonts w:ascii="Dubai Light" w:hAnsi="Dubai Light" w:cs="Dubai Light"/>
                <w:sz w:val="20"/>
              </w:rPr>
            </w:pPr>
          </w:p>
          <w:p w14:paraId="1896BAE8" w14:textId="2B62B67A" w:rsidR="00C54B7A" w:rsidRPr="00E77802" w:rsidRDefault="00000000" w:rsidP="0053726B">
            <w:pPr>
              <w:rPr>
                <w:rFonts w:ascii="Dubai Light" w:hAnsi="Dubai Light" w:cs="Dubai Light"/>
                <w:sz w:val="20"/>
              </w:rPr>
            </w:pPr>
            <w:hyperlink r:id="rId10" w:history="1">
              <w:r w:rsidR="0053726B" w:rsidRPr="00E77802">
                <w:rPr>
                  <w:rStyle w:val="Lienhypertexte"/>
                  <w:rFonts w:ascii="Dubai Light" w:hAnsi="Dubai Light" w:cs="Dubai Light"/>
                  <w:sz w:val="20"/>
                </w:rPr>
                <w:t>Devriendt_michael@hotmail.com</w:t>
              </w:r>
            </w:hyperlink>
          </w:p>
        </w:tc>
        <w:tc>
          <w:tcPr>
            <w:tcW w:w="259" w:type="dxa"/>
          </w:tcPr>
          <w:p w14:paraId="698D15BE" w14:textId="77777777" w:rsidR="00F27FF1" w:rsidRPr="008F2702" w:rsidRDefault="00F27FF1" w:rsidP="00E85F4A">
            <w:pPr>
              <w:tabs>
                <w:tab w:val="left" w:pos="990"/>
              </w:tabs>
            </w:pPr>
          </w:p>
        </w:tc>
        <w:tc>
          <w:tcPr>
            <w:tcW w:w="752" w:type="dxa"/>
          </w:tcPr>
          <w:p w14:paraId="64881474" w14:textId="77777777" w:rsidR="00F27FF1" w:rsidRPr="008F2702" w:rsidRDefault="00F27FF1" w:rsidP="00E85F4A">
            <w:pPr>
              <w:tabs>
                <w:tab w:val="left" w:pos="990"/>
              </w:tabs>
            </w:pPr>
          </w:p>
        </w:tc>
        <w:tc>
          <w:tcPr>
            <w:tcW w:w="7231" w:type="dxa"/>
            <w:vAlign w:val="bottom"/>
          </w:tcPr>
          <w:p w14:paraId="42BC4BBC" w14:textId="77777777" w:rsidR="00E85F4A" w:rsidRDefault="00E85F4A" w:rsidP="00E85F4A">
            <w:pPr>
              <w:jc w:val="center"/>
              <w:rPr>
                <w:rFonts w:ascii="Dubai" w:hAnsi="Dubai" w:cs="Dubai"/>
                <w:sz w:val="36"/>
                <w:szCs w:val="36"/>
                <w:u w:val="single"/>
              </w:rPr>
            </w:pPr>
          </w:p>
          <w:p w14:paraId="429473CA" w14:textId="77777777" w:rsidR="00E77802" w:rsidRDefault="00E77802" w:rsidP="00E85F4A">
            <w:pPr>
              <w:jc w:val="center"/>
              <w:rPr>
                <w:rFonts w:ascii="Dubai" w:hAnsi="Dubai" w:cs="Dubai"/>
                <w:sz w:val="32"/>
                <w:szCs w:val="32"/>
                <w:u w:val="single"/>
              </w:rPr>
            </w:pPr>
          </w:p>
          <w:p w14:paraId="6EB3E880" w14:textId="49DBEAEB" w:rsidR="00C54B7A" w:rsidRDefault="00C54B7A" w:rsidP="00E85F4A">
            <w:pPr>
              <w:jc w:val="center"/>
              <w:rPr>
                <w:rFonts w:ascii="Dubai" w:hAnsi="Dubai" w:cs="Dubai"/>
                <w:sz w:val="48"/>
                <w:szCs w:val="48"/>
                <w:u w:val="single"/>
              </w:rPr>
            </w:pPr>
            <w:r w:rsidRPr="00B5736B">
              <w:rPr>
                <w:rFonts w:ascii="Dubai" w:hAnsi="Dubai" w:cs="Dubai"/>
                <w:sz w:val="48"/>
                <w:szCs w:val="48"/>
                <w:u w:val="single"/>
              </w:rPr>
              <w:t>Technicien</w:t>
            </w:r>
            <w:r w:rsidR="00E77802">
              <w:rPr>
                <w:rFonts w:ascii="Dubai" w:hAnsi="Dubai" w:cs="Dubai"/>
                <w:sz w:val="48"/>
                <w:szCs w:val="48"/>
                <w:u w:val="single"/>
              </w:rPr>
              <w:t xml:space="preserve"> Systèmes</w:t>
            </w:r>
            <w:r w:rsidRPr="00B5736B">
              <w:rPr>
                <w:rFonts w:ascii="Dubai" w:hAnsi="Dubai" w:cs="Dubai"/>
                <w:sz w:val="48"/>
                <w:szCs w:val="48"/>
                <w:u w:val="single"/>
              </w:rPr>
              <w:t xml:space="preserve"> et Réseaux</w:t>
            </w:r>
          </w:p>
          <w:p w14:paraId="55D482AA" w14:textId="77777777" w:rsidR="00E85F4A" w:rsidRPr="00E85F4A" w:rsidRDefault="00E85F4A" w:rsidP="00E85F4A">
            <w:pPr>
              <w:jc w:val="center"/>
              <w:rPr>
                <w:rFonts w:ascii="Dubai" w:hAnsi="Dubai" w:cs="Dubai"/>
                <w:sz w:val="16"/>
                <w:szCs w:val="16"/>
                <w:u w:val="single"/>
              </w:rPr>
            </w:pPr>
          </w:p>
          <w:p w14:paraId="792CEF1E" w14:textId="77777777" w:rsidR="00F27FF1" w:rsidRPr="00E85F4A" w:rsidRDefault="00F27FF1" w:rsidP="00E85F4A">
            <w:pPr>
              <w:pStyle w:val="Titre2"/>
              <w:spacing w:before="0" w:after="0"/>
              <w:rPr>
                <w:sz w:val="28"/>
                <w:szCs w:val="28"/>
              </w:rPr>
            </w:pPr>
            <w:r w:rsidRPr="00E85F4A">
              <w:rPr>
                <w:sz w:val="28"/>
                <w:szCs w:val="28"/>
              </w:rPr>
              <w:t xml:space="preserve">competences </w:t>
            </w:r>
          </w:p>
          <w:p w14:paraId="6556ABC1" w14:textId="0C3A608C" w:rsidR="00F27FF1" w:rsidRPr="00AE5149" w:rsidRDefault="00EA7B41" w:rsidP="00E85F4A">
            <w:pPr>
              <w:pStyle w:val="Paragraphedeliste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Gestion </w:t>
            </w:r>
            <w:r w:rsidR="005B758A">
              <w:rPr>
                <w:sz w:val="20"/>
                <w:szCs w:val="20"/>
              </w:rPr>
              <w:t xml:space="preserve">et entretien </w:t>
            </w:r>
            <w:r>
              <w:rPr>
                <w:sz w:val="20"/>
                <w:szCs w:val="20"/>
              </w:rPr>
              <w:t>du matériel informatique</w:t>
            </w:r>
            <w:r w:rsidR="00134F5F">
              <w:rPr>
                <w:sz w:val="20"/>
                <w:szCs w:val="20"/>
              </w:rPr>
              <w:t>.</w:t>
            </w:r>
          </w:p>
          <w:p w14:paraId="49080ADE" w14:textId="705FFA2E" w:rsidR="00F27FF1" w:rsidRPr="00AE5149" w:rsidRDefault="00AE5149" w:rsidP="00AE5149">
            <w:pPr>
              <w:pStyle w:val="Paragraphedeliste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Recherche </w:t>
            </w:r>
            <w:r w:rsidR="00F27FF1" w:rsidRPr="00AE5149">
              <w:rPr>
                <w:sz w:val="20"/>
                <w:szCs w:val="20"/>
              </w:rPr>
              <w:t>de problèmes</w:t>
            </w:r>
            <w:r w:rsidR="00B5736B" w:rsidRPr="00AE5149">
              <w:rPr>
                <w:sz w:val="20"/>
                <w:szCs w:val="20"/>
              </w:rPr>
              <w:t xml:space="preserve"> </w:t>
            </w:r>
            <w:r w:rsidR="00F27FF1" w:rsidRPr="00AE5149">
              <w:rPr>
                <w:sz w:val="20"/>
                <w:szCs w:val="20"/>
              </w:rPr>
              <w:t xml:space="preserve">et </w:t>
            </w:r>
            <w:r w:rsidR="00C54B7A" w:rsidRPr="00AE5149">
              <w:rPr>
                <w:sz w:val="20"/>
                <w:szCs w:val="20"/>
              </w:rPr>
              <w:t xml:space="preserve">application </w:t>
            </w:r>
            <w:r w:rsidR="00F27FF1" w:rsidRPr="00AE5149">
              <w:rPr>
                <w:sz w:val="20"/>
                <w:szCs w:val="20"/>
              </w:rPr>
              <w:t>de solutions</w:t>
            </w:r>
          </w:p>
          <w:p w14:paraId="5495B4DF" w14:textId="4364C730" w:rsidR="00F27FF1" w:rsidRPr="00AE5149" w:rsidRDefault="00134F5F" w:rsidP="00E85F4A">
            <w:pPr>
              <w:pStyle w:val="Paragraphedeliste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Schématisation d’infrastructure réseau, </w:t>
            </w:r>
            <w:r w:rsidR="00F27FF1" w:rsidRPr="00AE5149">
              <w:rPr>
                <w:sz w:val="20"/>
                <w:szCs w:val="20"/>
              </w:rPr>
              <w:t>Adressage IP</w:t>
            </w:r>
            <w:r>
              <w:rPr>
                <w:sz w:val="20"/>
                <w:szCs w:val="20"/>
              </w:rPr>
              <w:t>.</w:t>
            </w:r>
            <w:r w:rsidR="00F27FF1" w:rsidRPr="00AE5149">
              <w:rPr>
                <w:sz w:val="20"/>
                <w:szCs w:val="20"/>
              </w:rPr>
              <w:t xml:space="preserve"> </w:t>
            </w:r>
          </w:p>
          <w:p w14:paraId="0BD79886" w14:textId="1E2E2862" w:rsidR="00C54B7A" w:rsidRPr="00AE5149" w:rsidRDefault="005B758A" w:rsidP="00E85F4A">
            <w:pPr>
              <w:pStyle w:val="Paragraphedeliste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Paramétrage de composants réseaux (routeur, switch, pare-feu, ...)</w:t>
            </w:r>
          </w:p>
          <w:p w14:paraId="0E48C122" w14:textId="3FC0FFA9" w:rsidR="00F27FF1" w:rsidRPr="00AE5149" w:rsidRDefault="00CD6EEB" w:rsidP="00E85F4A">
            <w:pPr>
              <w:pStyle w:val="Paragraphedeliste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E5149">
              <w:rPr>
                <w:sz w:val="20"/>
                <w:szCs w:val="20"/>
              </w:rPr>
              <w:t xml:space="preserve">Formation CISCO ITessential 7.00 / </w:t>
            </w:r>
            <w:r w:rsidR="00F27FF1" w:rsidRPr="00AE5149">
              <w:rPr>
                <w:sz w:val="20"/>
                <w:szCs w:val="20"/>
              </w:rPr>
              <w:t>CISCO PACKET TRACER</w:t>
            </w:r>
          </w:p>
          <w:p w14:paraId="4E0EBD37" w14:textId="4E520C95" w:rsidR="00F32865" w:rsidRDefault="00F27FF1" w:rsidP="00E85F4A">
            <w:pPr>
              <w:pStyle w:val="Paragraphedeliste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E5149">
              <w:rPr>
                <w:sz w:val="20"/>
                <w:szCs w:val="20"/>
              </w:rPr>
              <w:t>Virtualisation (V</w:t>
            </w:r>
            <w:r w:rsidR="005B758A" w:rsidRPr="00AE5149">
              <w:rPr>
                <w:sz w:val="20"/>
                <w:szCs w:val="20"/>
              </w:rPr>
              <w:t>m</w:t>
            </w:r>
            <w:r w:rsidRPr="00AE5149">
              <w:rPr>
                <w:sz w:val="20"/>
                <w:szCs w:val="20"/>
              </w:rPr>
              <w:t>ware</w:t>
            </w:r>
            <w:r w:rsidR="005B758A">
              <w:rPr>
                <w:sz w:val="20"/>
                <w:szCs w:val="20"/>
              </w:rPr>
              <w:t>), GNS3.</w:t>
            </w:r>
          </w:p>
          <w:p w14:paraId="1125171A" w14:textId="34BF5E8A" w:rsidR="005B758A" w:rsidRDefault="005B758A" w:rsidP="00E85F4A">
            <w:pPr>
              <w:pStyle w:val="Paragraphedeliste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DHCP, WDS, HSRP, VRRP, Failove</w:t>
            </w:r>
            <w:r w:rsidR="00134F5F">
              <w:rPr>
                <w:sz w:val="20"/>
                <w:szCs w:val="20"/>
              </w:rPr>
              <w:t>r, …</w:t>
            </w:r>
          </w:p>
          <w:p w14:paraId="13B866EC" w14:textId="369681C0" w:rsidR="00134F5F" w:rsidRPr="00134F5F" w:rsidRDefault="005B758A" w:rsidP="00134F5F">
            <w:pPr>
              <w:pStyle w:val="Paragraphedeliste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DIRECTORY, Réplication, répartition de charge.</w:t>
            </w:r>
          </w:p>
          <w:p w14:paraId="7F4E169C" w14:textId="35385B2E" w:rsidR="00E85F4A" w:rsidRPr="00E85F4A" w:rsidRDefault="00E85F4A" w:rsidP="00E85F4A">
            <w:pPr>
              <w:rPr>
                <w:sz w:val="22"/>
                <w:szCs w:val="28"/>
              </w:rPr>
            </w:pPr>
          </w:p>
        </w:tc>
      </w:tr>
      <w:tr w:rsidR="00F27FF1" w:rsidRPr="008F2702" w14:paraId="157BAF5D" w14:textId="77777777" w:rsidTr="00F32865">
        <w:trPr>
          <w:trHeight w:val="8396"/>
        </w:trPr>
        <w:tc>
          <w:tcPr>
            <w:tcW w:w="3043" w:type="dxa"/>
          </w:tcPr>
          <w:sdt>
            <w:sdtPr>
              <w:rPr>
                <w:rFonts w:ascii="Dubai Light" w:hAnsi="Dubai Light" w:cs="Dubai Light"/>
                <w:sz w:val="20"/>
                <w:szCs w:val="22"/>
              </w:rPr>
              <w:id w:val="-1711873194"/>
              <w:placeholder>
                <w:docPart w:val="E1D4F18FC74D4B499E7A39D858D1D937"/>
              </w:placeholder>
              <w:temporary/>
              <w:showingPlcHdr/>
              <w15:appearance w15:val="hidden"/>
            </w:sdtPr>
            <w:sdtContent>
              <w:p w14:paraId="6166723A" w14:textId="77777777" w:rsidR="00F27FF1" w:rsidRPr="00E77802" w:rsidRDefault="00F27FF1" w:rsidP="00E85F4A">
                <w:pPr>
                  <w:pStyle w:val="Titre3"/>
                  <w:spacing w:before="0" w:after="0"/>
                  <w:rPr>
                    <w:rFonts w:ascii="Dubai Light" w:hAnsi="Dubai Light" w:cs="Dubai Light"/>
                    <w:sz w:val="20"/>
                    <w:szCs w:val="22"/>
                  </w:rPr>
                </w:pPr>
                <w:r w:rsidRPr="00E77802">
                  <w:rPr>
                    <w:rFonts w:ascii="Dubai Light" w:hAnsi="Dubai Light" w:cs="Dubai Light"/>
                    <w:sz w:val="20"/>
                    <w:szCs w:val="22"/>
                    <w:lang w:bidi="fr-FR"/>
                  </w:rPr>
                  <w:t>Profil</w:t>
                </w:r>
              </w:p>
            </w:sdtContent>
          </w:sdt>
          <w:p w14:paraId="32390C96" w14:textId="000AB0AB" w:rsidR="00F27FF1" w:rsidRPr="00E77802" w:rsidRDefault="00E77802" w:rsidP="00E85F4A">
            <w:pPr>
              <w:rPr>
                <w:rFonts w:ascii="Dubai Light" w:hAnsi="Dubai Light" w:cs="Dubai Light"/>
                <w:sz w:val="20"/>
              </w:rPr>
            </w:pPr>
            <w:r w:rsidRPr="00E77802">
              <w:rPr>
                <w:rFonts w:ascii="Dubai Light" w:hAnsi="Dubai Light" w:cs="Dubai Light"/>
                <w:sz w:val="20"/>
              </w:rPr>
              <w:t>En reconversion professionnelle et p</w:t>
            </w:r>
            <w:r w:rsidR="00B5736B" w:rsidRPr="00E77802">
              <w:rPr>
                <w:rFonts w:ascii="Dubai Light" w:hAnsi="Dubai Light" w:cs="Dubai Light"/>
                <w:sz w:val="20"/>
              </w:rPr>
              <w:t>assionné par l</w:t>
            </w:r>
            <w:r w:rsidR="00F27FF1" w:rsidRPr="00E77802">
              <w:rPr>
                <w:rFonts w:ascii="Dubai Light" w:hAnsi="Dubai Light" w:cs="Dubai Light"/>
                <w:sz w:val="20"/>
              </w:rPr>
              <w:t>’univers de l’informatique</w:t>
            </w:r>
            <w:r w:rsidR="00B5736B" w:rsidRPr="00E77802">
              <w:rPr>
                <w:rFonts w:ascii="Dubai Light" w:hAnsi="Dubai Light" w:cs="Dubai Light"/>
                <w:sz w:val="20"/>
              </w:rPr>
              <w:t xml:space="preserve"> qui offre de multiples débouchés, je </w:t>
            </w:r>
            <w:r w:rsidRPr="00E77802">
              <w:rPr>
                <w:rFonts w:ascii="Dubai Light" w:hAnsi="Dubai Light" w:cs="Dubai Light"/>
                <w:sz w:val="20"/>
              </w:rPr>
              <w:t xml:space="preserve">me </w:t>
            </w:r>
            <w:r w:rsidR="00B5736B" w:rsidRPr="00E77802">
              <w:rPr>
                <w:rFonts w:ascii="Dubai Light" w:hAnsi="Dubai Light" w:cs="Dubai Light"/>
                <w:sz w:val="20"/>
              </w:rPr>
              <w:t xml:space="preserve">suis </w:t>
            </w:r>
            <w:r w:rsidRPr="00E77802">
              <w:rPr>
                <w:rFonts w:ascii="Dubai Light" w:hAnsi="Dubai Light" w:cs="Dubai Light"/>
                <w:sz w:val="20"/>
              </w:rPr>
              <w:t>naturellement dirigé vers un baccalauréat</w:t>
            </w:r>
            <w:r w:rsidR="00B5736B" w:rsidRPr="00E77802">
              <w:rPr>
                <w:rFonts w:ascii="Dubai Light" w:hAnsi="Dubai Light" w:cs="Dubai Light"/>
                <w:sz w:val="20"/>
              </w:rPr>
              <w:t xml:space="preserve"> professionnel systèmes numériques option RISC </w:t>
            </w:r>
            <w:r w:rsidRPr="00E77802">
              <w:rPr>
                <w:rFonts w:ascii="Dubai Light" w:hAnsi="Dubai Light" w:cs="Dubai Light"/>
                <w:sz w:val="20"/>
              </w:rPr>
              <w:t>puis vers un BTS SIO SISR que j’ai obtenu. Fort de ses 4 années d’étude riche en découvertes, je suis actuellement à la recherche d’un poste de Technicien systèmes et réseau.</w:t>
            </w:r>
          </w:p>
          <w:p w14:paraId="52B4C631" w14:textId="7C243418" w:rsidR="00C54B7A" w:rsidRPr="00E77802" w:rsidRDefault="00C54B7A" w:rsidP="00E85F4A">
            <w:pPr>
              <w:rPr>
                <w:rFonts w:ascii="Dubai Light" w:hAnsi="Dubai Light" w:cs="Dubai Light"/>
                <w:sz w:val="20"/>
              </w:rPr>
            </w:pPr>
          </w:p>
          <w:p w14:paraId="620064DD" w14:textId="77777777" w:rsidR="00C54B7A" w:rsidRPr="00E77802" w:rsidRDefault="00C54B7A" w:rsidP="00E85F4A">
            <w:pPr>
              <w:pStyle w:val="Titre3"/>
              <w:spacing w:before="0" w:after="0"/>
              <w:rPr>
                <w:rFonts w:ascii="Dubai Light" w:hAnsi="Dubai Light" w:cs="Dubai Light"/>
                <w:sz w:val="20"/>
                <w:szCs w:val="22"/>
              </w:rPr>
            </w:pPr>
            <w:r w:rsidRPr="00E77802">
              <w:rPr>
                <w:rFonts w:ascii="Dubai Light" w:hAnsi="Dubai Light" w:cs="Dubai Light"/>
                <w:sz w:val="20"/>
                <w:szCs w:val="22"/>
              </w:rPr>
              <w:t>Qualites</w:t>
            </w:r>
          </w:p>
          <w:p w14:paraId="442A6107" w14:textId="77777777" w:rsidR="00C54B7A" w:rsidRPr="00E77802" w:rsidRDefault="00C54B7A" w:rsidP="00E85F4A">
            <w:pPr>
              <w:rPr>
                <w:rFonts w:ascii="Dubai Light" w:hAnsi="Dubai Light" w:cs="Dubai Light"/>
                <w:sz w:val="20"/>
              </w:rPr>
            </w:pPr>
            <w:r w:rsidRPr="00E77802">
              <w:rPr>
                <w:rFonts w:ascii="Dubai Light" w:hAnsi="Dubai Light" w:cs="Dubai Light"/>
                <w:sz w:val="20"/>
              </w:rPr>
              <w:t>Ponctuel</w:t>
            </w:r>
            <w:r w:rsidRPr="00E77802">
              <w:rPr>
                <w:rFonts w:ascii="Dubai Light" w:hAnsi="Dubai Light" w:cs="Dubai Light"/>
                <w:sz w:val="20"/>
              </w:rPr>
              <w:br/>
              <w:t xml:space="preserve">Curieux </w:t>
            </w:r>
          </w:p>
          <w:p w14:paraId="28D93537" w14:textId="77777777" w:rsidR="00C54B7A" w:rsidRPr="00E77802" w:rsidRDefault="00C54B7A" w:rsidP="00E85F4A">
            <w:pPr>
              <w:rPr>
                <w:rFonts w:ascii="Dubai Light" w:hAnsi="Dubai Light" w:cs="Dubai Light"/>
                <w:sz w:val="20"/>
              </w:rPr>
            </w:pPr>
            <w:r w:rsidRPr="00E77802">
              <w:rPr>
                <w:rFonts w:ascii="Dubai Light" w:hAnsi="Dubai Light" w:cs="Dubai Light"/>
                <w:sz w:val="20"/>
              </w:rPr>
              <w:t>Soucieux du détail</w:t>
            </w:r>
          </w:p>
          <w:p w14:paraId="13EF64F2" w14:textId="0D0520CD" w:rsidR="00C54B7A" w:rsidRPr="00E77802" w:rsidRDefault="00C54B7A" w:rsidP="00E85F4A">
            <w:pPr>
              <w:rPr>
                <w:rFonts w:ascii="Dubai Light" w:hAnsi="Dubai Light" w:cs="Dubai Light"/>
                <w:sz w:val="20"/>
              </w:rPr>
            </w:pPr>
            <w:r w:rsidRPr="00E77802">
              <w:rPr>
                <w:rFonts w:ascii="Dubai Light" w:hAnsi="Dubai Light" w:cs="Dubai Light"/>
                <w:sz w:val="20"/>
              </w:rPr>
              <w:t>Travail en équipe</w:t>
            </w:r>
          </w:p>
          <w:p w14:paraId="3CDE89F5" w14:textId="77777777" w:rsidR="00C54B7A" w:rsidRPr="00E77802" w:rsidRDefault="00C54B7A" w:rsidP="00E85F4A">
            <w:pPr>
              <w:rPr>
                <w:rFonts w:ascii="Dubai Light" w:hAnsi="Dubai Light" w:cs="Dubai Light"/>
                <w:sz w:val="20"/>
              </w:rPr>
            </w:pPr>
          </w:p>
          <w:sdt>
            <w:sdtPr>
              <w:rPr>
                <w:rFonts w:ascii="Dubai Light" w:hAnsi="Dubai Light" w:cs="Dubai Light"/>
                <w:sz w:val="20"/>
                <w:szCs w:val="22"/>
              </w:rPr>
              <w:id w:val="-1444214663"/>
              <w:placeholder>
                <w:docPart w:val="782BA13455354734A69256E5A733BC58"/>
              </w:placeholder>
              <w:temporary/>
              <w:showingPlcHdr/>
              <w15:appearance w15:val="hidden"/>
            </w:sdtPr>
            <w:sdtContent>
              <w:p w14:paraId="51A4B773" w14:textId="77777777" w:rsidR="00F27FF1" w:rsidRPr="00E77802" w:rsidRDefault="00F27FF1" w:rsidP="00E85F4A">
                <w:pPr>
                  <w:pStyle w:val="Titre3"/>
                  <w:spacing w:before="0" w:after="0"/>
                  <w:rPr>
                    <w:rFonts w:ascii="Dubai Light" w:hAnsi="Dubai Light" w:cs="Dubai Light"/>
                    <w:sz w:val="20"/>
                    <w:szCs w:val="22"/>
                  </w:rPr>
                </w:pPr>
                <w:r w:rsidRPr="00E77802">
                  <w:rPr>
                    <w:rFonts w:ascii="Dubai Light" w:hAnsi="Dubai Light" w:cs="Dubai Light"/>
                    <w:sz w:val="20"/>
                    <w:szCs w:val="22"/>
                    <w:lang w:bidi="fr-FR"/>
                  </w:rPr>
                  <w:t>Loisirs</w:t>
                </w:r>
              </w:p>
            </w:sdtContent>
          </w:sdt>
          <w:p w14:paraId="371E9244" w14:textId="77777777" w:rsidR="00F27FF1" w:rsidRPr="00E77802" w:rsidRDefault="00F27FF1" w:rsidP="00E85F4A">
            <w:pPr>
              <w:rPr>
                <w:rFonts w:ascii="Dubai Light" w:hAnsi="Dubai Light" w:cs="Dubai Light"/>
                <w:sz w:val="20"/>
              </w:rPr>
            </w:pPr>
            <w:r w:rsidRPr="00E77802">
              <w:rPr>
                <w:rFonts w:ascii="Dubai Light" w:hAnsi="Dubai Light" w:cs="Dubai Light"/>
                <w:sz w:val="20"/>
              </w:rPr>
              <w:t>Promenade</w:t>
            </w:r>
          </w:p>
          <w:p w14:paraId="2ADE0C3A" w14:textId="77777777" w:rsidR="00F27FF1" w:rsidRPr="00E77802" w:rsidRDefault="00F27FF1" w:rsidP="00E85F4A">
            <w:pPr>
              <w:rPr>
                <w:rFonts w:ascii="Dubai Light" w:hAnsi="Dubai Light" w:cs="Dubai Light"/>
                <w:sz w:val="20"/>
              </w:rPr>
            </w:pPr>
            <w:r w:rsidRPr="00E77802">
              <w:rPr>
                <w:rFonts w:ascii="Dubai Light" w:hAnsi="Dubai Light" w:cs="Dubai Light"/>
                <w:sz w:val="20"/>
              </w:rPr>
              <w:t>Jeux-vidéos ludiques</w:t>
            </w:r>
          </w:p>
          <w:p w14:paraId="2387D886" w14:textId="77777777" w:rsidR="00F27FF1" w:rsidRPr="00E77802" w:rsidRDefault="00F27FF1" w:rsidP="00E85F4A">
            <w:pPr>
              <w:rPr>
                <w:rFonts w:ascii="Dubai Light" w:hAnsi="Dubai Light" w:cs="Dubai Light"/>
                <w:sz w:val="20"/>
              </w:rPr>
            </w:pPr>
            <w:r w:rsidRPr="00E77802">
              <w:rPr>
                <w:rFonts w:ascii="Dubai Light" w:hAnsi="Dubai Light" w:cs="Dubai Light"/>
                <w:sz w:val="20"/>
              </w:rPr>
              <w:t>Mécanique 2 roues</w:t>
            </w:r>
          </w:p>
          <w:p w14:paraId="2EB05832" w14:textId="3C6E3E95" w:rsidR="00F27FF1" w:rsidRPr="00E77802" w:rsidRDefault="00EA7B41" w:rsidP="00E85F4A">
            <w:pPr>
              <w:rPr>
                <w:rFonts w:ascii="Dubai Light" w:hAnsi="Dubai Light" w:cs="Dubai Light"/>
                <w:sz w:val="20"/>
              </w:rPr>
            </w:pPr>
            <w:r>
              <w:rPr>
                <w:rFonts w:ascii="Dubai Light" w:hAnsi="Dubai Light" w:cs="Dubai Light"/>
                <w:sz w:val="20"/>
              </w:rPr>
              <w:t>Univers de l’i</w:t>
            </w:r>
            <w:r w:rsidR="00F27FF1" w:rsidRPr="00E77802">
              <w:rPr>
                <w:rFonts w:ascii="Dubai Light" w:hAnsi="Dubai Light" w:cs="Dubai Light"/>
                <w:sz w:val="20"/>
              </w:rPr>
              <w:t>nformatique</w:t>
            </w:r>
          </w:p>
        </w:tc>
        <w:tc>
          <w:tcPr>
            <w:tcW w:w="259" w:type="dxa"/>
          </w:tcPr>
          <w:p w14:paraId="3E3431CF" w14:textId="77777777" w:rsidR="00F27FF1" w:rsidRPr="008F2702" w:rsidRDefault="00F27FF1" w:rsidP="00E85F4A">
            <w:pPr>
              <w:tabs>
                <w:tab w:val="left" w:pos="990"/>
              </w:tabs>
            </w:pPr>
          </w:p>
        </w:tc>
        <w:tc>
          <w:tcPr>
            <w:tcW w:w="752" w:type="dxa"/>
          </w:tcPr>
          <w:p w14:paraId="73679C27" w14:textId="77777777" w:rsidR="00F27FF1" w:rsidRPr="008F2702" w:rsidRDefault="00F27FF1" w:rsidP="00E85F4A">
            <w:pPr>
              <w:tabs>
                <w:tab w:val="left" w:pos="990"/>
              </w:tabs>
            </w:pPr>
          </w:p>
        </w:tc>
        <w:tc>
          <w:tcPr>
            <w:tcW w:w="7231" w:type="dxa"/>
          </w:tcPr>
          <w:p w14:paraId="68DE68B8" w14:textId="77777777" w:rsidR="00F27FF1" w:rsidRPr="007A1C35" w:rsidRDefault="00F27FF1" w:rsidP="00E85F4A">
            <w:pPr>
              <w:pStyle w:val="Titre2"/>
              <w:spacing w:before="0" w:after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FORMATIONS</w:t>
            </w:r>
          </w:p>
          <w:p w14:paraId="010F8DB1" w14:textId="15ECB946" w:rsidR="00134F5F" w:rsidRPr="00EA7B41" w:rsidRDefault="00E77802" w:rsidP="00E85F4A">
            <w:pPr>
              <w:rPr>
                <w:b/>
                <w:bCs/>
                <w:sz w:val="22"/>
                <w:lang w:bidi="fr-FR"/>
              </w:rPr>
            </w:pPr>
            <w:r>
              <w:rPr>
                <w:sz w:val="22"/>
                <w:lang w:bidi="fr-FR"/>
              </w:rPr>
              <w:t xml:space="preserve">2022 – 2024 </w:t>
            </w:r>
            <w:r w:rsidRPr="00EA7B41">
              <w:rPr>
                <w:b/>
                <w:bCs/>
                <w:sz w:val="22"/>
                <w:lang w:bidi="fr-FR"/>
              </w:rPr>
              <w:t>B</w:t>
            </w:r>
            <w:r w:rsidRPr="00EA7B41">
              <w:rPr>
                <w:b/>
                <w:bCs/>
                <w:sz w:val="22"/>
                <w:lang w:bidi="fr-FR"/>
              </w:rPr>
              <w:t>revet de technicien supérieur</w:t>
            </w:r>
            <w:r w:rsidRPr="00EA7B41">
              <w:rPr>
                <w:b/>
                <w:bCs/>
                <w:sz w:val="22"/>
                <w:lang w:bidi="fr-FR"/>
              </w:rPr>
              <w:t xml:space="preserve">, </w:t>
            </w:r>
            <w:r w:rsidR="00EA7B41" w:rsidRPr="00EA7B41">
              <w:rPr>
                <w:b/>
                <w:bCs/>
                <w:sz w:val="22"/>
                <w:lang w:bidi="fr-FR"/>
              </w:rPr>
              <w:t>Service informatique aux organisation</w:t>
            </w:r>
            <w:r w:rsidR="00EA7B41">
              <w:rPr>
                <w:sz w:val="22"/>
                <w:lang w:bidi="fr-FR"/>
              </w:rPr>
              <w:t xml:space="preserve"> </w:t>
            </w:r>
            <w:r w:rsidR="00EA7B41" w:rsidRPr="00EA7B41">
              <w:rPr>
                <w:b/>
                <w:bCs/>
                <w:sz w:val="22"/>
                <w:lang w:bidi="fr-FR"/>
              </w:rPr>
              <w:t>(</w:t>
            </w:r>
            <w:r w:rsidR="00EA7B41" w:rsidRPr="00EA7B41">
              <w:rPr>
                <w:b/>
                <w:bCs/>
                <w:sz w:val="22"/>
                <w:lang w:bidi="fr-FR"/>
              </w:rPr>
              <w:t>Option SISR : Solutions d'Infrastructure, Systèmes et Réseaux</w:t>
            </w:r>
            <w:r w:rsidR="00EA7B41" w:rsidRPr="00EA7B41">
              <w:rPr>
                <w:b/>
                <w:bCs/>
                <w:sz w:val="22"/>
                <w:lang w:bidi="fr-FR"/>
              </w:rPr>
              <w:t>)</w:t>
            </w:r>
            <w:r w:rsidR="00134F5F">
              <w:rPr>
                <w:b/>
                <w:bCs/>
                <w:sz w:val="22"/>
                <w:lang w:bidi="fr-FR"/>
              </w:rPr>
              <w:t>. Stage de 12 semaines en milieu professionnel.</w:t>
            </w:r>
          </w:p>
          <w:p w14:paraId="267AC65B" w14:textId="2A886961" w:rsidR="00EA7B41" w:rsidRDefault="00EA7B41" w:rsidP="00E85F4A">
            <w:pPr>
              <w:rPr>
                <w:i/>
                <w:iCs/>
                <w:sz w:val="22"/>
                <w:lang w:bidi="fr-FR"/>
              </w:rPr>
            </w:pPr>
            <w:r w:rsidRPr="00E85F4A">
              <w:rPr>
                <w:i/>
                <w:iCs/>
                <w:sz w:val="22"/>
                <w:lang w:bidi="fr-FR"/>
              </w:rPr>
              <w:t>ESRP EPNAK de Roubaix</w:t>
            </w:r>
          </w:p>
          <w:p w14:paraId="7496ACFB" w14:textId="77777777" w:rsidR="00EA7B41" w:rsidRPr="005B758A" w:rsidRDefault="00EA7B41" w:rsidP="00E85F4A">
            <w:pPr>
              <w:rPr>
                <w:sz w:val="12"/>
                <w:szCs w:val="12"/>
                <w:lang w:bidi="fr-FR"/>
              </w:rPr>
            </w:pPr>
          </w:p>
          <w:p w14:paraId="1C0C3440" w14:textId="77777777" w:rsidR="00134F5F" w:rsidRDefault="00F27FF1" w:rsidP="00E85F4A">
            <w:pPr>
              <w:rPr>
                <w:b/>
                <w:bCs/>
                <w:sz w:val="22"/>
                <w:lang w:bidi="fr-FR"/>
              </w:rPr>
            </w:pPr>
            <w:r w:rsidRPr="00E85F4A">
              <w:rPr>
                <w:sz w:val="22"/>
                <w:lang w:bidi="fr-FR"/>
              </w:rPr>
              <w:t xml:space="preserve">2020 </w:t>
            </w:r>
            <w:r w:rsidR="00E77802">
              <w:rPr>
                <w:sz w:val="22"/>
                <w:lang w:bidi="fr-FR"/>
              </w:rPr>
              <w:t>–</w:t>
            </w:r>
            <w:r w:rsidRPr="00E85F4A">
              <w:rPr>
                <w:sz w:val="22"/>
                <w:lang w:bidi="fr-FR"/>
              </w:rPr>
              <w:t xml:space="preserve"> </w:t>
            </w:r>
            <w:r w:rsidR="00E77802" w:rsidRPr="00E85F4A">
              <w:rPr>
                <w:sz w:val="22"/>
                <w:lang w:bidi="fr-FR"/>
              </w:rPr>
              <w:t>2022</w:t>
            </w:r>
            <w:r w:rsidR="00E77802">
              <w:rPr>
                <w:sz w:val="22"/>
                <w:lang w:bidi="fr-FR"/>
              </w:rPr>
              <w:t xml:space="preserve"> </w:t>
            </w:r>
            <w:r w:rsidR="00E77802" w:rsidRPr="00E77802">
              <w:rPr>
                <w:b/>
                <w:bCs/>
                <w:sz w:val="22"/>
                <w:lang w:bidi="fr-FR"/>
              </w:rPr>
              <w:t>Baccalauréat</w:t>
            </w:r>
            <w:r w:rsidRPr="00E85F4A">
              <w:rPr>
                <w:b/>
                <w:bCs/>
                <w:sz w:val="22"/>
                <w:lang w:bidi="fr-FR"/>
              </w:rPr>
              <w:t xml:space="preserve"> professionnel</w:t>
            </w:r>
            <w:r w:rsidR="0025703C" w:rsidRPr="00E85F4A">
              <w:rPr>
                <w:b/>
                <w:bCs/>
                <w:sz w:val="22"/>
                <w:lang w:bidi="fr-FR"/>
              </w:rPr>
              <w:t xml:space="preserve"> Systèmes </w:t>
            </w:r>
            <w:r w:rsidR="00C54B7A" w:rsidRPr="00E85F4A">
              <w:rPr>
                <w:b/>
                <w:bCs/>
                <w:sz w:val="22"/>
                <w:lang w:bidi="fr-FR"/>
              </w:rPr>
              <w:t>N</w:t>
            </w:r>
            <w:r w:rsidR="0025703C" w:rsidRPr="00E85F4A">
              <w:rPr>
                <w:b/>
                <w:bCs/>
                <w:sz w:val="22"/>
                <w:lang w:bidi="fr-FR"/>
              </w:rPr>
              <w:t>umériques</w:t>
            </w:r>
            <w:r w:rsidRPr="00E85F4A">
              <w:rPr>
                <w:b/>
                <w:bCs/>
                <w:sz w:val="22"/>
                <w:lang w:bidi="fr-FR"/>
              </w:rPr>
              <w:t xml:space="preserve"> </w:t>
            </w:r>
            <w:r w:rsidR="0025703C" w:rsidRPr="00E85F4A">
              <w:rPr>
                <w:b/>
                <w:bCs/>
                <w:sz w:val="22"/>
                <w:lang w:bidi="fr-FR"/>
              </w:rPr>
              <w:t>(</w:t>
            </w:r>
            <w:r w:rsidR="00C54B7A" w:rsidRPr="00E85F4A">
              <w:rPr>
                <w:b/>
                <w:bCs/>
                <w:sz w:val="22"/>
                <w:lang w:bidi="fr-FR"/>
              </w:rPr>
              <w:t xml:space="preserve">option </w:t>
            </w:r>
            <w:r w:rsidRPr="00E85F4A">
              <w:rPr>
                <w:b/>
                <w:bCs/>
                <w:sz w:val="22"/>
                <w:lang w:bidi="fr-FR"/>
              </w:rPr>
              <w:t>R</w:t>
            </w:r>
            <w:r w:rsidR="0025703C" w:rsidRPr="00E85F4A">
              <w:rPr>
                <w:b/>
                <w:bCs/>
                <w:sz w:val="22"/>
                <w:lang w:bidi="fr-FR"/>
              </w:rPr>
              <w:t xml:space="preserve">éseaux </w:t>
            </w:r>
            <w:r w:rsidR="00C54B7A" w:rsidRPr="00E85F4A">
              <w:rPr>
                <w:b/>
                <w:bCs/>
                <w:sz w:val="22"/>
                <w:lang w:bidi="fr-FR"/>
              </w:rPr>
              <w:t>I</w:t>
            </w:r>
            <w:r w:rsidR="0025703C" w:rsidRPr="00E85F4A">
              <w:rPr>
                <w:b/>
                <w:bCs/>
                <w:sz w:val="22"/>
                <w:lang w:bidi="fr-FR"/>
              </w:rPr>
              <w:t xml:space="preserve">nformatiques et </w:t>
            </w:r>
            <w:r w:rsidR="00C54B7A" w:rsidRPr="00E85F4A">
              <w:rPr>
                <w:b/>
                <w:bCs/>
                <w:sz w:val="22"/>
                <w:lang w:bidi="fr-FR"/>
              </w:rPr>
              <w:t>S</w:t>
            </w:r>
            <w:r w:rsidR="0025703C" w:rsidRPr="00E85F4A">
              <w:rPr>
                <w:b/>
                <w:bCs/>
                <w:sz w:val="22"/>
                <w:lang w:bidi="fr-FR"/>
              </w:rPr>
              <w:t xml:space="preserve">ystèmes </w:t>
            </w:r>
            <w:r w:rsidR="00C54B7A" w:rsidRPr="00E85F4A">
              <w:rPr>
                <w:b/>
                <w:bCs/>
                <w:sz w:val="22"/>
                <w:lang w:bidi="fr-FR"/>
              </w:rPr>
              <w:t>C</w:t>
            </w:r>
            <w:r w:rsidR="0025703C" w:rsidRPr="00E85F4A">
              <w:rPr>
                <w:b/>
                <w:bCs/>
                <w:sz w:val="22"/>
                <w:lang w:bidi="fr-FR"/>
              </w:rPr>
              <w:t>ommunicants)</w:t>
            </w:r>
          </w:p>
          <w:p w14:paraId="3764520E" w14:textId="63D201F2" w:rsidR="00F27FF1" w:rsidRPr="00E85F4A" w:rsidRDefault="00134F5F" w:rsidP="00E85F4A">
            <w:pPr>
              <w:rPr>
                <w:i/>
                <w:iCs/>
                <w:sz w:val="22"/>
                <w:lang w:bidi="fr-FR"/>
              </w:rPr>
            </w:pPr>
            <w:r>
              <w:rPr>
                <w:b/>
                <w:bCs/>
                <w:sz w:val="22"/>
                <w:lang w:bidi="fr-FR"/>
              </w:rPr>
              <w:t xml:space="preserve">Stage de </w:t>
            </w:r>
            <w:r w:rsidR="00A3247A">
              <w:rPr>
                <w:b/>
                <w:bCs/>
                <w:sz w:val="22"/>
                <w:lang w:bidi="fr-FR"/>
              </w:rPr>
              <w:t>16</w:t>
            </w:r>
            <w:r>
              <w:rPr>
                <w:b/>
                <w:bCs/>
                <w:sz w:val="22"/>
                <w:lang w:bidi="fr-FR"/>
              </w:rPr>
              <w:t xml:space="preserve"> semaines en milieu professionnel.</w:t>
            </w:r>
            <w:r w:rsidR="0025703C" w:rsidRPr="00E85F4A">
              <w:rPr>
                <w:b/>
                <w:bCs/>
                <w:sz w:val="22"/>
                <w:lang w:bidi="fr-FR"/>
              </w:rPr>
              <w:br/>
            </w:r>
            <w:r w:rsidR="0025703C" w:rsidRPr="00E85F4A">
              <w:rPr>
                <w:i/>
                <w:iCs/>
                <w:sz w:val="22"/>
                <w:lang w:bidi="fr-FR"/>
              </w:rPr>
              <w:t>ESRP EPNAK de Roubaix</w:t>
            </w:r>
          </w:p>
          <w:p w14:paraId="1EACBC8D" w14:textId="77777777" w:rsidR="00F27FF1" w:rsidRPr="005B758A" w:rsidRDefault="00F27FF1" w:rsidP="00E85F4A">
            <w:pPr>
              <w:rPr>
                <w:sz w:val="12"/>
                <w:szCs w:val="12"/>
                <w:lang w:bidi="fr-FR"/>
              </w:rPr>
            </w:pPr>
          </w:p>
          <w:p w14:paraId="63CA426A" w14:textId="5D8DA7F9" w:rsidR="00F27FF1" w:rsidRPr="00E85F4A" w:rsidRDefault="00F27FF1" w:rsidP="00E85F4A">
            <w:pPr>
              <w:rPr>
                <w:b/>
                <w:bCs/>
                <w:sz w:val="22"/>
                <w:lang w:bidi="fr-FR"/>
              </w:rPr>
            </w:pPr>
            <w:r w:rsidRPr="00E85F4A">
              <w:rPr>
                <w:sz w:val="22"/>
                <w:lang w:bidi="fr-FR"/>
              </w:rPr>
              <w:t>2020</w:t>
            </w:r>
            <w:r w:rsidRPr="00E85F4A">
              <w:rPr>
                <w:b/>
                <w:bCs/>
                <w:sz w:val="22"/>
                <w:lang w:bidi="fr-FR"/>
              </w:rPr>
              <w:t xml:space="preserve"> </w:t>
            </w:r>
            <w:r w:rsidR="00E77802" w:rsidRPr="00E77802">
              <w:rPr>
                <w:sz w:val="22"/>
                <w:lang w:bidi="fr-FR"/>
              </w:rPr>
              <w:t>-</w:t>
            </w:r>
            <w:r w:rsidRPr="00E85F4A">
              <w:rPr>
                <w:b/>
                <w:bCs/>
                <w:sz w:val="22"/>
                <w:lang w:bidi="fr-FR"/>
              </w:rPr>
              <w:t xml:space="preserve"> Préparat</w:t>
            </w:r>
            <w:r w:rsidR="0025703C" w:rsidRPr="00E85F4A">
              <w:rPr>
                <w:b/>
                <w:bCs/>
                <w:sz w:val="22"/>
                <w:lang w:bidi="fr-FR"/>
              </w:rPr>
              <w:t>oire</w:t>
            </w:r>
            <w:r w:rsidRPr="00E85F4A">
              <w:rPr>
                <w:b/>
                <w:bCs/>
                <w:sz w:val="22"/>
                <w:lang w:bidi="fr-FR"/>
              </w:rPr>
              <w:t xml:space="preserve"> </w:t>
            </w:r>
            <w:r w:rsidR="00C54B7A" w:rsidRPr="00E85F4A">
              <w:rPr>
                <w:b/>
                <w:bCs/>
                <w:sz w:val="22"/>
                <w:lang w:bidi="fr-FR"/>
              </w:rPr>
              <w:t>P</w:t>
            </w:r>
            <w:r w:rsidR="0025703C" w:rsidRPr="00E85F4A">
              <w:rPr>
                <w:b/>
                <w:bCs/>
                <w:sz w:val="22"/>
                <w:lang w:bidi="fr-FR"/>
              </w:rPr>
              <w:t xml:space="preserve">rofessionnelle Baccalauréat professionnel Systèmes </w:t>
            </w:r>
            <w:r w:rsidR="00C54B7A" w:rsidRPr="00E85F4A">
              <w:rPr>
                <w:b/>
                <w:bCs/>
                <w:sz w:val="22"/>
                <w:lang w:bidi="fr-FR"/>
              </w:rPr>
              <w:t>N</w:t>
            </w:r>
            <w:r w:rsidR="0025703C" w:rsidRPr="00E85F4A">
              <w:rPr>
                <w:b/>
                <w:bCs/>
                <w:sz w:val="22"/>
                <w:lang w:bidi="fr-FR"/>
              </w:rPr>
              <w:t>umériques (</w:t>
            </w:r>
            <w:r w:rsidR="00C54B7A" w:rsidRPr="00E85F4A">
              <w:rPr>
                <w:b/>
                <w:bCs/>
                <w:sz w:val="22"/>
                <w:lang w:bidi="fr-FR"/>
              </w:rPr>
              <w:t xml:space="preserve">option </w:t>
            </w:r>
            <w:r w:rsidR="0025703C" w:rsidRPr="00E85F4A">
              <w:rPr>
                <w:b/>
                <w:bCs/>
                <w:sz w:val="22"/>
                <w:lang w:bidi="fr-FR"/>
              </w:rPr>
              <w:t xml:space="preserve">Réseaux </w:t>
            </w:r>
            <w:r w:rsidR="00C54B7A" w:rsidRPr="00E85F4A">
              <w:rPr>
                <w:b/>
                <w:bCs/>
                <w:sz w:val="22"/>
                <w:lang w:bidi="fr-FR"/>
              </w:rPr>
              <w:t>I</w:t>
            </w:r>
            <w:r w:rsidR="0025703C" w:rsidRPr="00E85F4A">
              <w:rPr>
                <w:b/>
                <w:bCs/>
                <w:sz w:val="22"/>
                <w:lang w:bidi="fr-FR"/>
              </w:rPr>
              <w:t xml:space="preserve">nformatiques et </w:t>
            </w:r>
            <w:r w:rsidR="00C54B7A" w:rsidRPr="00E85F4A">
              <w:rPr>
                <w:b/>
                <w:bCs/>
                <w:sz w:val="22"/>
                <w:lang w:bidi="fr-FR"/>
              </w:rPr>
              <w:t>S</w:t>
            </w:r>
            <w:r w:rsidR="0025703C" w:rsidRPr="00E85F4A">
              <w:rPr>
                <w:b/>
                <w:bCs/>
                <w:sz w:val="22"/>
                <w:lang w:bidi="fr-FR"/>
              </w:rPr>
              <w:t xml:space="preserve">ystèmes </w:t>
            </w:r>
            <w:r w:rsidR="00C54B7A" w:rsidRPr="00E85F4A">
              <w:rPr>
                <w:b/>
                <w:bCs/>
                <w:sz w:val="22"/>
                <w:lang w:bidi="fr-FR"/>
              </w:rPr>
              <w:t>C</w:t>
            </w:r>
            <w:r w:rsidR="0025703C" w:rsidRPr="00E85F4A">
              <w:rPr>
                <w:b/>
                <w:bCs/>
                <w:sz w:val="22"/>
                <w:lang w:bidi="fr-FR"/>
              </w:rPr>
              <w:t>ommunicants)</w:t>
            </w:r>
          </w:p>
          <w:p w14:paraId="6162CA80" w14:textId="77777777" w:rsidR="00F27FF1" w:rsidRPr="00E85F4A" w:rsidRDefault="00F27FF1" w:rsidP="00E85F4A">
            <w:pPr>
              <w:rPr>
                <w:i/>
                <w:iCs/>
                <w:sz w:val="22"/>
                <w:lang w:bidi="fr-FR"/>
              </w:rPr>
            </w:pPr>
            <w:r w:rsidRPr="00E85F4A">
              <w:rPr>
                <w:i/>
                <w:iCs/>
                <w:sz w:val="22"/>
                <w:lang w:bidi="fr-FR"/>
              </w:rPr>
              <w:t>ESRP EPNAK de Roubaix</w:t>
            </w:r>
          </w:p>
          <w:p w14:paraId="25FF8338" w14:textId="77777777" w:rsidR="00F27FF1" w:rsidRPr="005B758A" w:rsidRDefault="00F27FF1" w:rsidP="00E85F4A">
            <w:pPr>
              <w:rPr>
                <w:b/>
                <w:bCs/>
                <w:sz w:val="12"/>
                <w:szCs w:val="12"/>
                <w:lang w:bidi="fr-FR"/>
              </w:rPr>
            </w:pPr>
          </w:p>
          <w:p w14:paraId="5659B257" w14:textId="7890646C" w:rsidR="00F27FF1" w:rsidRPr="00E85F4A" w:rsidRDefault="00F27FF1" w:rsidP="00E85F4A">
            <w:pPr>
              <w:rPr>
                <w:sz w:val="22"/>
                <w:lang w:bidi="fr-FR"/>
              </w:rPr>
            </w:pPr>
            <w:r w:rsidRPr="00E85F4A">
              <w:rPr>
                <w:sz w:val="22"/>
                <w:lang w:bidi="fr-FR"/>
              </w:rPr>
              <w:t xml:space="preserve">2006 - </w:t>
            </w:r>
            <w:r w:rsidRPr="00E85F4A">
              <w:rPr>
                <w:b/>
                <w:bCs/>
                <w:sz w:val="22"/>
                <w:lang w:bidi="fr-FR"/>
              </w:rPr>
              <w:t>Niveau CAP/BEP mécanique carrosserie</w:t>
            </w:r>
          </w:p>
          <w:p w14:paraId="4A1B99E2" w14:textId="2A4744B4" w:rsidR="00F27FF1" w:rsidRPr="00E85F4A" w:rsidRDefault="00F27FF1" w:rsidP="00E85F4A">
            <w:pPr>
              <w:rPr>
                <w:i/>
                <w:iCs/>
                <w:sz w:val="22"/>
                <w:lang w:bidi="fr-FR"/>
              </w:rPr>
            </w:pPr>
            <w:r w:rsidRPr="00E85F4A">
              <w:rPr>
                <w:i/>
                <w:iCs/>
                <w:sz w:val="22"/>
                <w:lang w:bidi="fr-FR"/>
              </w:rPr>
              <w:t>Collège technique St Henry Mouscron (Belgique)</w:t>
            </w:r>
          </w:p>
          <w:p w14:paraId="0B23758D" w14:textId="77777777" w:rsidR="00C54B7A" w:rsidRPr="007A0A41" w:rsidRDefault="00C54B7A" w:rsidP="00E85F4A">
            <w:pPr>
              <w:rPr>
                <w:i/>
                <w:iCs/>
                <w:lang w:bidi="fr-FR"/>
              </w:rPr>
            </w:pPr>
          </w:p>
          <w:sdt>
            <w:sdtPr>
              <w:rPr>
                <w:sz w:val="28"/>
                <w:szCs w:val="28"/>
              </w:rPr>
              <w:id w:val="1001553383"/>
              <w:placeholder>
                <w:docPart w:val="08D3E488227D49C2B652A1E3F98F2ED3"/>
              </w:placeholder>
              <w:temporary/>
              <w:showingPlcHdr/>
              <w15:appearance w15:val="hidden"/>
            </w:sdtPr>
            <w:sdtContent>
              <w:p w14:paraId="1FEB4A9F" w14:textId="77777777" w:rsidR="00F27FF1" w:rsidRPr="00E85F4A" w:rsidRDefault="00F27FF1" w:rsidP="00E85F4A">
                <w:pPr>
                  <w:pStyle w:val="Titre2"/>
                  <w:spacing w:before="0" w:after="0"/>
                  <w:rPr>
                    <w:sz w:val="28"/>
                    <w:szCs w:val="28"/>
                  </w:rPr>
                </w:pPr>
                <w:r w:rsidRPr="00E85F4A">
                  <w:rPr>
                    <w:sz w:val="28"/>
                    <w:szCs w:val="28"/>
                    <w:lang w:bidi="fr-FR"/>
                  </w:rPr>
                  <w:t>PARCOURS PROFESSIONNEL</w:t>
                </w:r>
              </w:p>
            </w:sdtContent>
          </w:sdt>
          <w:p w14:paraId="54D6E67C" w14:textId="77777777" w:rsidR="00C54B7A" w:rsidRDefault="00C54B7A" w:rsidP="00E85F4A">
            <w:pPr>
              <w:pStyle w:val="Date"/>
            </w:pPr>
          </w:p>
          <w:p w14:paraId="209A6F3C" w14:textId="204010F2" w:rsidR="00F27FF1" w:rsidRPr="00E85F4A" w:rsidRDefault="00F27FF1" w:rsidP="00E85F4A">
            <w:pPr>
              <w:pStyle w:val="Date"/>
              <w:rPr>
                <w:sz w:val="22"/>
              </w:rPr>
            </w:pPr>
            <w:r w:rsidRPr="00E85F4A">
              <w:rPr>
                <w:sz w:val="22"/>
              </w:rPr>
              <w:t>2014</w:t>
            </w:r>
            <w:r w:rsidRPr="00E85F4A">
              <w:rPr>
                <w:sz w:val="22"/>
                <w:lang w:bidi="fr-FR"/>
              </w:rPr>
              <w:t>-</w:t>
            </w:r>
            <w:r w:rsidRPr="00E85F4A">
              <w:rPr>
                <w:sz w:val="22"/>
              </w:rPr>
              <w:t xml:space="preserve">2019 - </w:t>
            </w:r>
            <w:r w:rsidRPr="00E85F4A">
              <w:rPr>
                <w:b/>
                <w:bCs/>
                <w:sz w:val="22"/>
              </w:rPr>
              <w:t>Agent de production polyvalent</w:t>
            </w:r>
          </w:p>
          <w:p w14:paraId="5FAA107C" w14:textId="79575E04" w:rsidR="00F27FF1" w:rsidRPr="00E85F4A" w:rsidRDefault="006B2C87" w:rsidP="00E85F4A">
            <w:pPr>
              <w:rPr>
                <w:i/>
                <w:iCs/>
                <w:sz w:val="22"/>
                <w:lang w:bidi="fr-FR"/>
              </w:rPr>
            </w:pPr>
            <w:r w:rsidRPr="00E85F4A">
              <w:rPr>
                <w:i/>
                <w:iCs/>
                <w:sz w:val="22"/>
              </w:rPr>
              <w:t xml:space="preserve">Thalassa </w:t>
            </w:r>
            <w:r>
              <w:rPr>
                <w:i/>
                <w:iCs/>
                <w:sz w:val="22"/>
              </w:rPr>
              <w:t>E</w:t>
            </w:r>
            <w:r w:rsidRPr="00E85F4A">
              <w:rPr>
                <w:i/>
                <w:iCs/>
                <w:sz w:val="22"/>
              </w:rPr>
              <w:t>xcellence</w:t>
            </w:r>
            <w:r w:rsidR="00F27FF1" w:rsidRPr="00E85F4A">
              <w:rPr>
                <w:i/>
                <w:iCs/>
                <w:sz w:val="22"/>
              </w:rPr>
              <w:t>,</w:t>
            </w:r>
            <w:r w:rsidR="00F27FF1" w:rsidRPr="00E85F4A">
              <w:rPr>
                <w:i/>
                <w:iCs/>
                <w:sz w:val="22"/>
                <w:lang w:bidi="fr-FR"/>
              </w:rPr>
              <w:t xml:space="preserve"> Roncq </w:t>
            </w:r>
          </w:p>
          <w:p w14:paraId="290C6FA0" w14:textId="14B6B06D" w:rsidR="00C54B7A" w:rsidRPr="00E85F4A" w:rsidRDefault="00F27FF1" w:rsidP="00E85F4A">
            <w:pPr>
              <w:pStyle w:val="Paragraphedeliste"/>
              <w:numPr>
                <w:ilvl w:val="0"/>
                <w:numId w:val="15"/>
              </w:numPr>
              <w:rPr>
                <w:szCs w:val="18"/>
                <w:lang w:bidi="fr-FR"/>
              </w:rPr>
            </w:pPr>
            <w:r w:rsidRPr="00E85F4A">
              <w:rPr>
                <w:szCs w:val="18"/>
              </w:rPr>
              <w:t>Réception de la matière première, préparation, mise en forme et production du produit</w:t>
            </w:r>
            <w:r w:rsidRPr="00E85F4A">
              <w:rPr>
                <w:szCs w:val="18"/>
                <w:lang w:bidi="fr-FR"/>
              </w:rPr>
              <w:t xml:space="preserve"> final</w:t>
            </w:r>
          </w:p>
          <w:p w14:paraId="26AF1985" w14:textId="362FCCA3" w:rsidR="00C54B7A" w:rsidRPr="00E85F4A" w:rsidRDefault="00F27FF1" w:rsidP="00E85F4A">
            <w:pPr>
              <w:pStyle w:val="Paragraphedeliste"/>
              <w:numPr>
                <w:ilvl w:val="0"/>
                <w:numId w:val="15"/>
              </w:numPr>
              <w:rPr>
                <w:szCs w:val="18"/>
                <w:lang w:bidi="fr-FR"/>
              </w:rPr>
            </w:pPr>
            <w:r w:rsidRPr="00E85F4A">
              <w:rPr>
                <w:szCs w:val="18"/>
                <w:lang w:bidi="fr-FR"/>
              </w:rPr>
              <w:t>Entretien des machines et des locaux</w:t>
            </w:r>
          </w:p>
          <w:p w14:paraId="1A474E06" w14:textId="62CA5CD5" w:rsidR="00F27FF1" w:rsidRPr="00E85F4A" w:rsidRDefault="00F27FF1" w:rsidP="00E85F4A">
            <w:pPr>
              <w:pStyle w:val="Paragraphedeliste"/>
              <w:numPr>
                <w:ilvl w:val="0"/>
                <w:numId w:val="15"/>
              </w:numPr>
              <w:rPr>
                <w:szCs w:val="18"/>
              </w:rPr>
            </w:pPr>
            <w:r w:rsidRPr="00E85F4A">
              <w:rPr>
                <w:szCs w:val="18"/>
                <w:lang w:bidi="fr-FR"/>
              </w:rPr>
              <w:t>Respect du rendement et des quantités demandées dans le respect de la qualité du produit</w:t>
            </w:r>
          </w:p>
          <w:p w14:paraId="3C890203" w14:textId="77777777" w:rsidR="00F27FF1" w:rsidRPr="00E85F4A" w:rsidRDefault="00F27FF1" w:rsidP="00E85F4A">
            <w:pPr>
              <w:rPr>
                <w:sz w:val="22"/>
              </w:rPr>
            </w:pPr>
          </w:p>
          <w:p w14:paraId="6F1F1204" w14:textId="77777777" w:rsidR="00F27FF1" w:rsidRPr="00E85F4A" w:rsidRDefault="00F27FF1" w:rsidP="00E85F4A">
            <w:pPr>
              <w:pStyle w:val="Date"/>
              <w:rPr>
                <w:sz w:val="22"/>
              </w:rPr>
            </w:pPr>
            <w:r w:rsidRPr="00E85F4A">
              <w:rPr>
                <w:sz w:val="22"/>
              </w:rPr>
              <w:t>2010</w:t>
            </w:r>
            <w:r w:rsidRPr="00E85F4A">
              <w:rPr>
                <w:sz w:val="22"/>
                <w:lang w:bidi="fr-FR"/>
              </w:rPr>
              <w:t>-</w:t>
            </w:r>
            <w:r w:rsidRPr="00E85F4A">
              <w:rPr>
                <w:sz w:val="22"/>
              </w:rPr>
              <w:t xml:space="preserve">2013 - </w:t>
            </w:r>
            <w:r w:rsidRPr="00E85F4A">
              <w:rPr>
                <w:b/>
                <w:bCs/>
                <w:sz w:val="22"/>
              </w:rPr>
              <w:t>Commis de cuisine/cuisinier</w:t>
            </w:r>
          </w:p>
          <w:p w14:paraId="160316FF" w14:textId="77777777" w:rsidR="00F27FF1" w:rsidRPr="00E85F4A" w:rsidRDefault="00F27FF1" w:rsidP="00E85F4A">
            <w:pPr>
              <w:rPr>
                <w:i/>
                <w:iCs/>
                <w:sz w:val="22"/>
              </w:rPr>
            </w:pPr>
            <w:r w:rsidRPr="00E85F4A">
              <w:rPr>
                <w:i/>
                <w:iCs/>
                <w:sz w:val="22"/>
              </w:rPr>
              <w:t xml:space="preserve">Les cuisines du Gourmet, </w:t>
            </w:r>
            <w:r w:rsidRPr="00E85F4A">
              <w:rPr>
                <w:i/>
                <w:iCs/>
                <w:sz w:val="22"/>
                <w:lang w:bidi="fr-FR"/>
              </w:rPr>
              <w:t>Flines</w:t>
            </w:r>
            <w:r w:rsidRPr="00E85F4A">
              <w:rPr>
                <w:i/>
                <w:iCs/>
                <w:sz w:val="22"/>
              </w:rPr>
              <w:t xml:space="preserve">-les-raches </w:t>
            </w:r>
          </w:p>
          <w:p w14:paraId="3E7B53F1" w14:textId="771BFC57" w:rsidR="00C54B7A" w:rsidRPr="00E85F4A" w:rsidRDefault="00F27FF1" w:rsidP="00E85F4A">
            <w:pPr>
              <w:pStyle w:val="Paragraphedeliste"/>
              <w:numPr>
                <w:ilvl w:val="0"/>
                <w:numId w:val="16"/>
              </w:numPr>
              <w:rPr>
                <w:szCs w:val="18"/>
              </w:rPr>
            </w:pPr>
            <w:r w:rsidRPr="00E85F4A">
              <w:rPr>
                <w:szCs w:val="18"/>
              </w:rPr>
              <w:t xml:space="preserve">Réalisation de mets et plats multiples </w:t>
            </w:r>
          </w:p>
          <w:p w14:paraId="05806C01" w14:textId="5C874D5E" w:rsidR="00F27FF1" w:rsidRDefault="00F27FF1" w:rsidP="00E85F4A">
            <w:pPr>
              <w:pStyle w:val="Paragraphedeliste"/>
              <w:numPr>
                <w:ilvl w:val="0"/>
                <w:numId w:val="16"/>
              </w:numPr>
              <w:rPr>
                <w:szCs w:val="18"/>
                <w:lang w:bidi="fr-FR"/>
              </w:rPr>
            </w:pPr>
            <w:r w:rsidRPr="00E85F4A">
              <w:rPr>
                <w:szCs w:val="18"/>
              </w:rPr>
              <w:t>Préparation de repas (mariage, enterrement, repas pour évènements municipaux</w:t>
            </w:r>
            <w:r w:rsidR="00C54B7A" w:rsidRPr="00E85F4A">
              <w:rPr>
                <w:szCs w:val="18"/>
                <w:lang w:bidi="fr-FR"/>
              </w:rPr>
              <w:t>)</w:t>
            </w:r>
          </w:p>
          <w:p w14:paraId="72810CF2" w14:textId="77777777" w:rsidR="00E77802" w:rsidRPr="00E77802" w:rsidRDefault="00E77802" w:rsidP="00E77802">
            <w:pPr>
              <w:pStyle w:val="Paragraphedeliste"/>
              <w:rPr>
                <w:szCs w:val="18"/>
                <w:lang w:bidi="fr-FR"/>
              </w:rPr>
            </w:pPr>
          </w:p>
          <w:p w14:paraId="2ABC0F66" w14:textId="7F10A078" w:rsidR="00F27FF1" w:rsidRPr="00E85F4A" w:rsidRDefault="00F27FF1" w:rsidP="00E85F4A">
            <w:pPr>
              <w:pStyle w:val="Date"/>
              <w:rPr>
                <w:sz w:val="22"/>
              </w:rPr>
            </w:pPr>
            <w:r w:rsidRPr="00E85F4A">
              <w:rPr>
                <w:sz w:val="22"/>
              </w:rPr>
              <w:t>2007</w:t>
            </w:r>
            <w:r w:rsidRPr="00E85F4A">
              <w:rPr>
                <w:sz w:val="22"/>
                <w:lang w:bidi="fr-FR"/>
              </w:rPr>
              <w:t>-</w:t>
            </w:r>
            <w:r w:rsidRPr="00E85F4A">
              <w:rPr>
                <w:sz w:val="22"/>
              </w:rPr>
              <w:t xml:space="preserve">2009 - </w:t>
            </w:r>
            <w:r w:rsidRPr="00E85F4A">
              <w:rPr>
                <w:b/>
                <w:bCs/>
                <w:sz w:val="22"/>
                <w:lang w:bidi="fr-FR"/>
              </w:rPr>
              <w:t>P</w:t>
            </w:r>
            <w:r w:rsidRPr="00E85F4A">
              <w:rPr>
                <w:b/>
                <w:bCs/>
                <w:sz w:val="22"/>
              </w:rPr>
              <w:t>réparateur de commande</w:t>
            </w:r>
            <w:r w:rsidR="00255C01" w:rsidRPr="00E85F4A">
              <w:rPr>
                <w:b/>
                <w:bCs/>
                <w:sz w:val="22"/>
              </w:rPr>
              <w:t>s</w:t>
            </w:r>
            <w:r w:rsidRPr="00E85F4A">
              <w:rPr>
                <w:b/>
                <w:bCs/>
                <w:sz w:val="22"/>
              </w:rPr>
              <w:t xml:space="preserve"> polyvalent</w:t>
            </w:r>
          </w:p>
          <w:p w14:paraId="0BA775E7" w14:textId="3121EDE4" w:rsidR="00F27FF1" w:rsidRPr="00E85F4A" w:rsidRDefault="00F27FF1" w:rsidP="00E85F4A">
            <w:pPr>
              <w:rPr>
                <w:i/>
                <w:iCs/>
                <w:sz w:val="22"/>
              </w:rPr>
            </w:pPr>
            <w:r w:rsidRPr="00E85F4A">
              <w:rPr>
                <w:i/>
                <w:iCs/>
                <w:sz w:val="22"/>
              </w:rPr>
              <w:t>D</w:t>
            </w:r>
            <w:r w:rsidR="006B2C87">
              <w:rPr>
                <w:i/>
                <w:iCs/>
                <w:sz w:val="22"/>
              </w:rPr>
              <w:t>elcour</w:t>
            </w:r>
            <w:r w:rsidRPr="00E85F4A">
              <w:rPr>
                <w:i/>
                <w:iCs/>
                <w:sz w:val="22"/>
              </w:rPr>
              <w:t xml:space="preserve">, </w:t>
            </w:r>
            <w:r w:rsidRPr="00E85F4A">
              <w:rPr>
                <w:i/>
                <w:iCs/>
                <w:sz w:val="22"/>
                <w:lang w:bidi="fr-FR"/>
              </w:rPr>
              <w:t>Lys</w:t>
            </w:r>
            <w:r w:rsidRPr="00E85F4A">
              <w:rPr>
                <w:i/>
                <w:iCs/>
                <w:sz w:val="22"/>
              </w:rPr>
              <w:t xml:space="preserve">-lez-Lannoy </w:t>
            </w:r>
          </w:p>
          <w:p w14:paraId="3262DB16" w14:textId="5899D215" w:rsidR="00F27FF1" w:rsidRPr="008F3A48" w:rsidRDefault="00F27FF1" w:rsidP="00E77802">
            <w:pPr>
              <w:pStyle w:val="Paragraphedeliste"/>
              <w:numPr>
                <w:ilvl w:val="0"/>
                <w:numId w:val="17"/>
              </w:numPr>
            </w:pPr>
            <w:r w:rsidRPr="00E85F4A">
              <w:rPr>
                <w:szCs w:val="18"/>
              </w:rPr>
              <w:t>Préparation</w:t>
            </w:r>
            <w:r w:rsidR="00E77802">
              <w:rPr>
                <w:szCs w:val="18"/>
              </w:rPr>
              <w:t>s</w:t>
            </w:r>
            <w:r w:rsidRPr="00E85F4A">
              <w:rPr>
                <w:szCs w:val="18"/>
              </w:rPr>
              <w:t xml:space="preserve"> </w:t>
            </w:r>
            <w:r w:rsidR="00E77802">
              <w:rPr>
                <w:szCs w:val="18"/>
              </w:rPr>
              <w:t>et envois de colis.</w:t>
            </w:r>
          </w:p>
        </w:tc>
      </w:tr>
    </w:tbl>
    <w:p w14:paraId="6755270A" w14:textId="3B5C7E1A" w:rsidR="00DB0B71" w:rsidRPr="008F2702" w:rsidRDefault="00DB0B71" w:rsidP="00E85F4A">
      <w:pPr>
        <w:tabs>
          <w:tab w:val="left" w:pos="990"/>
        </w:tabs>
      </w:pPr>
    </w:p>
    <w:sectPr w:rsidR="00DB0B71" w:rsidRPr="008F2702" w:rsidSect="009A5AFB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C9170" w14:textId="77777777" w:rsidR="009A5AFB" w:rsidRDefault="009A5AFB" w:rsidP="000C45FF">
      <w:r>
        <w:separator/>
      </w:r>
    </w:p>
  </w:endnote>
  <w:endnote w:type="continuationSeparator" w:id="0">
    <w:p w14:paraId="3D4E8AC8" w14:textId="77777777" w:rsidR="009A5AFB" w:rsidRDefault="009A5AFB" w:rsidP="000C45FF">
      <w:r>
        <w:continuationSeparator/>
      </w:r>
    </w:p>
  </w:endnote>
  <w:endnote w:type="continuationNotice" w:id="1">
    <w:p w14:paraId="6804EDB7" w14:textId="77777777" w:rsidR="009A5AFB" w:rsidRDefault="009A5A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15120" w14:textId="77777777" w:rsidR="009A5AFB" w:rsidRDefault="009A5AFB" w:rsidP="000C45FF">
      <w:r>
        <w:separator/>
      </w:r>
    </w:p>
  </w:footnote>
  <w:footnote w:type="continuationSeparator" w:id="0">
    <w:p w14:paraId="07FE9DB6" w14:textId="77777777" w:rsidR="009A5AFB" w:rsidRDefault="009A5AFB" w:rsidP="000C45FF">
      <w:r>
        <w:continuationSeparator/>
      </w:r>
    </w:p>
  </w:footnote>
  <w:footnote w:type="continuationNotice" w:id="1">
    <w:p w14:paraId="49468BDA" w14:textId="77777777" w:rsidR="009A5AFB" w:rsidRDefault="009A5A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4D730" w14:textId="77777777" w:rsidR="000C45FF" w:rsidRPr="00F17D8E" w:rsidRDefault="000C45FF">
    <w:pPr>
      <w:pStyle w:val="En-tte"/>
    </w:pPr>
    <w:r w:rsidRPr="00F17D8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36E47BFC" wp14:editId="767530F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C03B3"/>
    <w:multiLevelType w:val="hybridMultilevel"/>
    <w:tmpl w:val="51FC8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87897"/>
    <w:multiLevelType w:val="hybridMultilevel"/>
    <w:tmpl w:val="E8C2202A"/>
    <w:lvl w:ilvl="0" w:tplc="09D6CD34">
      <w:start w:val="2007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721BE9"/>
    <w:multiLevelType w:val="hybridMultilevel"/>
    <w:tmpl w:val="C7467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F045C"/>
    <w:multiLevelType w:val="hybridMultilevel"/>
    <w:tmpl w:val="E772B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D7011AA"/>
    <w:multiLevelType w:val="hybridMultilevel"/>
    <w:tmpl w:val="36A0E5A4"/>
    <w:lvl w:ilvl="0" w:tplc="5D7E4944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6755453">
    <w:abstractNumId w:val="12"/>
  </w:num>
  <w:num w:numId="2" w16cid:durableId="46531052">
    <w:abstractNumId w:val="16"/>
  </w:num>
  <w:num w:numId="3" w16cid:durableId="123888662">
    <w:abstractNumId w:val="8"/>
  </w:num>
  <w:num w:numId="4" w16cid:durableId="233973327">
    <w:abstractNumId w:val="3"/>
  </w:num>
  <w:num w:numId="5" w16cid:durableId="887499094">
    <w:abstractNumId w:val="2"/>
  </w:num>
  <w:num w:numId="6" w16cid:durableId="2001618713">
    <w:abstractNumId w:val="1"/>
  </w:num>
  <w:num w:numId="7" w16cid:durableId="638146290">
    <w:abstractNumId w:val="0"/>
  </w:num>
  <w:num w:numId="8" w16cid:durableId="641422457">
    <w:abstractNumId w:val="9"/>
  </w:num>
  <w:num w:numId="9" w16cid:durableId="1255551536">
    <w:abstractNumId w:val="7"/>
  </w:num>
  <w:num w:numId="10" w16cid:durableId="631667341">
    <w:abstractNumId w:val="6"/>
  </w:num>
  <w:num w:numId="11" w16cid:durableId="1020546478">
    <w:abstractNumId w:val="5"/>
  </w:num>
  <w:num w:numId="12" w16cid:durableId="1486125819">
    <w:abstractNumId w:val="4"/>
  </w:num>
  <w:num w:numId="13" w16cid:durableId="699673405">
    <w:abstractNumId w:val="15"/>
  </w:num>
  <w:num w:numId="14" w16cid:durableId="977564868">
    <w:abstractNumId w:val="11"/>
  </w:num>
  <w:num w:numId="15" w16cid:durableId="1776753799">
    <w:abstractNumId w:val="13"/>
  </w:num>
  <w:num w:numId="16" w16cid:durableId="529028249">
    <w:abstractNumId w:val="10"/>
  </w:num>
  <w:num w:numId="17" w16cid:durableId="2076849624">
    <w:abstractNumId w:val="14"/>
  </w:num>
  <w:num w:numId="18" w16cid:durableId="7517775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40"/>
    <w:rsid w:val="00000362"/>
    <w:rsid w:val="00011FB3"/>
    <w:rsid w:val="000123AB"/>
    <w:rsid w:val="00012FBF"/>
    <w:rsid w:val="00030123"/>
    <w:rsid w:val="00033058"/>
    <w:rsid w:val="00033262"/>
    <w:rsid w:val="00036450"/>
    <w:rsid w:val="000521BB"/>
    <w:rsid w:val="00073DB0"/>
    <w:rsid w:val="0007581F"/>
    <w:rsid w:val="00094499"/>
    <w:rsid w:val="000A3B82"/>
    <w:rsid w:val="000A5850"/>
    <w:rsid w:val="000B463B"/>
    <w:rsid w:val="000B6E43"/>
    <w:rsid w:val="000C45FF"/>
    <w:rsid w:val="000E3FD1"/>
    <w:rsid w:val="000F3D6C"/>
    <w:rsid w:val="001062A3"/>
    <w:rsid w:val="00112054"/>
    <w:rsid w:val="001227D5"/>
    <w:rsid w:val="001239B5"/>
    <w:rsid w:val="00133740"/>
    <w:rsid w:val="00134F5F"/>
    <w:rsid w:val="001424E5"/>
    <w:rsid w:val="00143D08"/>
    <w:rsid w:val="001462D4"/>
    <w:rsid w:val="001525E1"/>
    <w:rsid w:val="001549AF"/>
    <w:rsid w:val="001662B0"/>
    <w:rsid w:val="00180329"/>
    <w:rsid w:val="0019001F"/>
    <w:rsid w:val="001A3CCD"/>
    <w:rsid w:val="001A74A5"/>
    <w:rsid w:val="001B2ABD"/>
    <w:rsid w:val="001C2A7E"/>
    <w:rsid w:val="001D68E5"/>
    <w:rsid w:val="001D6D77"/>
    <w:rsid w:val="001E0391"/>
    <w:rsid w:val="001E1759"/>
    <w:rsid w:val="001E6A82"/>
    <w:rsid w:val="001F1ECC"/>
    <w:rsid w:val="00230C92"/>
    <w:rsid w:val="002400EB"/>
    <w:rsid w:val="00255C01"/>
    <w:rsid w:val="00256CF7"/>
    <w:rsid w:val="0025703C"/>
    <w:rsid w:val="00277B0B"/>
    <w:rsid w:val="00281FD5"/>
    <w:rsid w:val="0029325D"/>
    <w:rsid w:val="002B4B88"/>
    <w:rsid w:val="002B5DDA"/>
    <w:rsid w:val="002B63E6"/>
    <w:rsid w:val="002D3CA3"/>
    <w:rsid w:val="002F4546"/>
    <w:rsid w:val="0030385A"/>
    <w:rsid w:val="0030481B"/>
    <w:rsid w:val="0030533E"/>
    <w:rsid w:val="00310E00"/>
    <w:rsid w:val="003156FC"/>
    <w:rsid w:val="00317A72"/>
    <w:rsid w:val="003254B5"/>
    <w:rsid w:val="0034465F"/>
    <w:rsid w:val="0035160D"/>
    <w:rsid w:val="0037121F"/>
    <w:rsid w:val="00373395"/>
    <w:rsid w:val="00387603"/>
    <w:rsid w:val="003A38A7"/>
    <w:rsid w:val="003A6B7D"/>
    <w:rsid w:val="003B06CA"/>
    <w:rsid w:val="003B10C3"/>
    <w:rsid w:val="003B5377"/>
    <w:rsid w:val="003C563F"/>
    <w:rsid w:val="003C6F54"/>
    <w:rsid w:val="003D281F"/>
    <w:rsid w:val="003E7348"/>
    <w:rsid w:val="004057EE"/>
    <w:rsid w:val="004071FC"/>
    <w:rsid w:val="004142CD"/>
    <w:rsid w:val="00432B60"/>
    <w:rsid w:val="00443379"/>
    <w:rsid w:val="004449CB"/>
    <w:rsid w:val="00445947"/>
    <w:rsid w:val="0047184E"/>
    <w:rsid w:val="00474536"/>
    <w:rsid w:val="00474BE0"/>
    <w:rsid w:val="004813B3"/>
    <w:rsid w:val="00496591"/>
    <w:rsid w:val="004A3FCD"/>
    <w:rsid w:val="004C63E4"/>
    <w:rsid w:val="004D3011"/>
    <w:rsid w:val="004D5D71"/>
    <w:rsid w:val="004D623A"/>
    <w:rsid w:val="005262AC"/>
    <w:rsid w:val="0053588D"/>
    <w:rsid w:val="0053726B"/>
    <w:rsid w:val="00540487"/>
    <w:rsid w:val="00540FF9"/>
    <w:rsid w:val="00553C97"/>
    <w:rsid w:val="005631F7"/>
    <w:rsid w:val="00572DEC"/>
    <w:rsid w:val="00575FCE"/>
    <w:rsid w:val="005A38B1"/>
    <w:rsid w:val="005A4D44"/>
    <w:rsid w:val="005B0977"/>
    <w:rsid w:val="005B587F"/>
    <w:rsid w:val="005B758A"/>
    <w:rsid w:val="005C42D8"/>
    <w:rsid w:val="005D3C37"/>
    <w:rsid w:val="005D5488"/>
    <w:rsid w:val="005E151B"/>
    <w:rsid w:val="005E39D5"/>
    <w:rsid w:val="00600670"/>
    <w:rsid w:val="00601CD9"/>
    <w:rsid w:val="0060347E"/>
    <w:rsid w:val="00605DBC"/>
    <w:rsid w:val="00611988"/>
    <w:rsid w:val="006163CC"/>
    <w:rsid w:val="0062123A"/>
    <w:rsid w:val="006277CE"/>
    <w:rsid w:val="00646E75"/>
    <w:rsid w:val="006771D0"/>
    <w:rsid w:val="00694D28"/>
    <w:rsid w:val="006A4F18"/>
    <w:rsid w:val="006A4F24"/>
    <w:rsid w:val="006B2C87"/>
    <w:rsid w:val="006B3E98"/>
    <w:rsid w:val="006B5280"/>
    <w:rsid w:val="006D19AF"/>
    <w:rsid w:val="006D6692"/>
    <w:rsid w:val="006F6372"/>
    <w:rsid w:val="006F767D"/>
    <w:rsid w:val="00706406"/>
    <w:rsid w:val="007132B0"/>
    <w:rsid w:val="00715FCB"/>
    <w:rsid w:val="00724E54"/>
    <w:rsid w:val="00743101"/>
    <w:rsid w:val="0074497F"/>
    <w:rsid w:val="00747DC3"/>
    <w:rsid w:val="00756156"/>
    <w:rsid w:val="0076066A"/>
    <w:rsid w:val="00764140"/>
    <w:rsid w:val="007775E1"/>
    <w:rsid w:val="007867A0"/>
    <w:rsid w:val="00792225"/>
    <w:rsid w:val="007927F5"/>
    <w:rsid w:val="00792EAB"/>
    <w:rsid w:val="00797102"/>
    <w:rsid w:val="007A0A41"/>
    <w:rsid w:val="007A1C35"/>
    <w:rsid w:val="007B5905"/>
    <w:rsid w:val="007E697D"/>
    <w:rsid w:val="007F0B59"/>
    <w:rsid w:val="007F6F7E"/>
    <w:rsid w:val="007F752F"/>
    <w:rsid w:val="00801F69"/>
    <w:rsid w:val="00802CA0"/>
    <w:rsid w:val="008209A9"/>
    <w:rsid w:val="0085643B"/>
    <w:rsid w:val="00870B32"/>
    <w:rsid w:val="0088479A"/>
    <w:rsid w:val="00886B48"/>
    <w:rsid w:val="008925FC"/>
    <w:rsid w:val="008A1C02"/>
    <w:rsid w:val="008A5761"/>
    <w:rsid w:val="008C6D85"/>
    <w:rsid w:val="008D1E8A"/>
    <w:rsid w:val="008D7C83"/>
    <w:rsid w:val="008F2702"/>
    <w:rsid w:val="008F3A48"/>
    <w:rsid w:val="008F3B10"/>
    <w:rsid w:val="008F47EB"/>
    <w:rsid w:val="009000A1"/>
    <w:rsid w:val="009260CD"/>
    <w:rsid w:val="00934C2B"/>
    <w:rsid w:val="0094255F"/>
    <w:rsid w:val="00952C25"/>
    <w:rsid w:val="00974A36"/>
    <w:rsid w:val="009A0F8E"/>
    <w:rsid w:val="009A5AFB"/>
    <w:rsid w:val="009B6216"/>
    <w:rsid w:val="009B7093"/>
    <w:rsid w:val="009C5129"/>
    <w:rsid w:val="009E2C95"/>
    <w:rsid w:val="00A2118D"/>
    <w:rsid w:val="00A3209E"/>
    <w:rsid w:val="00A3247A"/>
    <w:rsid w:val="00A34FAC"/>
    <w:rsid w:val="00A37474"/>
    <w:rsid w:val="00A44AF3"/>
    <w:rsid w:val="00AD6B3D"/>
    <w:rsid w:val="00AD76E2"/>
    <w:rsid w:val="00AE5149"/>
    <w:rsid w:val="00AF466D"/>
    <w:rsid w:val="00B035D2"/>
    <w:rsid w:val="00B20152"/>
    <w:rsid w:val="00B359E4"/>
    <w:rsid w:val="00B5243D"/>
    <w:rsid w:val="00B5736B"/>
    <w:rsid w:val="00B57D98"/>
    <w:rsid w:val="00B70850"/>
    <w:rsid w:val="00B70B8D"/>
    <w:rsid w:val="00B823CF"/>
    <w:rsid w:val="00B84BE5"/>
    <w:rsid w:val="00B92FA3"/>
    <w:rsid w:val="00B96E46"/>
    <w:rsid w:val="00BA1727"/>
    <w:rsid w:val="00BA7339"/>
    <w:rsid w:val="00BB4775"/>
    <w:rsid w:val="00BC2B2C"/>
    <w:rsid w:val="00BC764B"/>
    <w:rsid w:val="00BE44C3"/>
    <w:rsid w:val="00C066B6"/>
    <w:rsid w:val="00C37BA1"/>
    <w:rsid w:val="00C4674C"/>
    <w:rsid w:val="00C506CF"/>
    <w:rsid w:val="00C54B7A"/>
    <w:rsid w:val="00C72BED"/>
    <w:rsid w:val="00C7324D"/>
    <w:rsid w:val="00C90C01"/>
    <w:rsid w:val="00C9578B"/>
    <w:rsid w:val="00CA0C6C"/>
    <w:rsid w:val="00CB0055"/>
    <w:rsid w:val="00CB328F"/>
    <w:rsid w:val="00CC0C6D"/>
    <w:rsid w:val="00CD6CC0"/>
    <w:rsid w:val="00CD6EEB"/>
    <w:rsid w:val="00CF16CA"/>
    <w:rsid w:val="00CF7F2A"/>
    <w:rsid w:val="00D04BFE"/>
    <w:rsid w:val="00D11C4A"/>
    <w:rsid w:val="00D14911"/>
    <w:rsid w:val="00D21E53"/>
    <w:rsid w:val="00D2522B"/>
    <w:rsid w:val="00D422DE"/>
    <w:rsid w:val="00D52A42"/>
    <w:rsid w:val="00D5459D"/>
    <w:rsid w:val="00D956FF"/>
    <w:rsid w:val="00DA1F4D"/>
    <w:rsid w:val="00DA2E01"/>
    <w:rsid w:val="00DA5CB6"/>
    <w:rsid w:val="00DB0B71"/>
    <w:rsid w:val="00DB5F24"/>
    <w:rsid w:val="00DD172A"/>
    <w:rsid w:val="00DF1AC1"/>
    <w:rsid w:val="00DF7081"/>
    <w:rsid w:val="00E06E4D"/>
    <w:rsid w:val="00E10FD7"/>
    <w:rsid w:val="00E12378"/>
    <w:rsid w:val="00E16082"/>
    <w:rsid w:val="00E25A26"/>
    <w:rsid w:val="00E35103"/>
    <w:rsid w:val="00E4381A"/>
    <w:rsid w:val="00E55D74"/>
    <w:rsid w:val="00E77800"/>
    <w:rsid w:val="00E77802"/>
    <w:rsid w:val="00E85F4A"/>
    <w:rsid w:val="00EA7B41"/>
    <w:rsid w:val="00EC22C0"/>
    <w:rsid w:val="00ED50E8"/>
    <w:rsid w:val="00F04C29"/>
    <w:rsid w:val="00F17095"/>
    <w:rsid w:val="00F17D8E"/>
    <w:rsid w:val="00F27FF1"/>
    <w:rsid w:val="00F32865"/>
    <w:rsid w:val="00F51F23"/>
    <w:rsid w:val="00F53F9B"/>
    <w:rsid w:val="00F60274"/>
    <w:rsid w:val="00F64475"/>
    <w:rsid w:val="00F77FB9"/>
    <w:rsid w:val="00F8321F"/>
    <w:rsid w:val="00F84E1A"/>
    <w:rsid w:val="00F95948"/>
    <w:rsid w:val="00FA7703"/>
    <w:rsid w:val="00FB068F"/>
    <w:rsid w:val="00FC0986"/>
    <w:rsid w:val="00FC294E"/>
    <w:rsid w:val="00FE1B1A"/>
    <w:rsid w:val="00FE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FC08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E77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Devriendt_michael@hot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ab\AppData\Local\Microsoft\Office\16.0\DTS\fr-FR%7b962C6E21-A839-42C3-A423-22BAB9983AB6%7d\%7b198FD1F2-351E-4C39-9533-28E5ADA6F972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A0B732E0C04BEFA02CC10342F191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ADF6FF-3126-4484-BBBA-D89351A77712}"/>
      </w:docPartPr>
      <w:docPartBody>
        <w:p w:rsidR="009075FE" w:rsidRDefault="00974677" w:rsidP="00974677">
          <w:pPr>
            <w:pStyle w:val="FCA0B732E0C04BEFA02CC10342F191C2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E1D4F18FC74D4B499E7A39D858D1D9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6D58FE-6375-4161-8ACE-611CEAEEB089}"/>
      </w:docPartPr>
      <w:docPartBody>
        <w:p w:rsidR="009075FE" w:rsidRDefault="00974677" w:rsidP="00974677">
          <w:pPr>
            <w:pStyle w:val="E1D4F18FC74D4B499E7A39D858D1D937"/>
          </w:pPr>
          <w:r w:rsidRPr="008F2702">
            <w:rPr>
              <w:lang w:bidi="fr-FR"/>
            </w:rPr>
            <w:t>Profil</w:t>
          </w:r>
        </w:p>
      </w:docPartBody>
    </w:docPart>
    <w:docPart>
      <w:docPartPr>
        <w:name w:val="782BA13455354734A69256E5A733BC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C7FFF8-FBD4-4D03-BB1E-3AB965C965F3}"/>
      </w:docPartPr>
      <w:docPartBody>
        <w:p w:rsidR="009075FE" w:rsidRDefault="00974677" w:rsidP="00974677">
          <w:pPr>
            <w:pStyle w:val="782BA13455354734A69256E5A733BC58"/>
          </w:pPr>
          <w:r w:rsidRPr="008F2702">
            <w:rPr>
              <w:lang w:bidi="fr-FR"/>
            </w:rPr>
            <w:t>Loisirs</w:t>
          </w:r>
        </w:p>
      </w:docPartBody>
    </w:docPart>
    <w:docPart>
      <w:docPartPr>
        <w:name w:val="08D3E488227D49C2B652A1E3F98F2E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7AB05F-6AD0-4026-8FFF-46DDA38DD639}"/>
      </w:docPartPr>
      <w:docPartBody>
        <w:p w:rsidR="009075FE" w:rsidRDefault="00974677" w:rsidP="00974677">
          <w:pPr>
            <w:pStyle w:val="08D3E488227D49C2B652A1E3F98F2ED3"/>
          </w:pPr>
          <w:r w:rsidRPr="008F2702">
            <w:rPr>
              <w:lang w:bidi="fr-FR"/>
            </w:rPr>
            <w:t>PARCOURS PROFESSIONNEL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21"/>
    <w:rsid w:val="000D153F"/>
    <w:rsid w:val="00156BD0"/>
    <w:rsid w:val="001D0C21"/>
    <w:rsid w:val="002A664B"/>
    <w:rsid w:val="0031755A"/>
    <w:rsid w:val="003830E3"/>
    <w:rsid w:val="004907FF"/>
    <w:rsid w:val="004B7D21"/>
    <w:rsid w:val="005B5579"/>
    <w:rsid w:val="005F4B98"/>
    <w:rsid w:val="0078060A"/>
    <w:rsid w:val="008153CF"/>
    <w:rsid w:val="008518D0"/>
    <w:rsid w:val="00874EA2"/>
    <w:rsid w:val="009075FE"/>
    <w:rsid w:val="0093431C"/>
    <w:rsid w:val="0094220E"/>
    <w:rsid w:val="00974677"/>
    <w:rsid w:val="00AE576E"/>
    <w:rsid w:val="00C32DA4"/>
    <w:rsid w:val="00D2679C"/>
    <w:rsid w:val="00D74060"/>
    <w:rsid w:val="00E261DE"/>
    <w:rsid w:val="00E4531C"/>
    <w:rsid w:val="00E85AE6"/>
    <w:rsid w:val="00EA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4B7D21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B7D21"/>
    <w:rPr>
      <w:rFonts w:ascii="Century Gothic" w:hAnsi="Century Gothic"/>
      <w:color w:val="BF4E14" w:themeColor="accent2" w:themeShade="B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B7D21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FCA0B732E0C04BEFA02CC10342F191C2">
    <w:name w:val="FCA0B732E0C04BEFA02CC10342F191C2"/>
    <w:rsid w:val="00974677"/>
  </w:style>
  <w:style w:type="paragraph" w:customStyle="1" w:styleId="E1D4F18FC74D4B499E7A39D858D1D937">
    <w:name w:val="E1D4F18FC74D4B499E7A39D858D1D937"/>
    <w:rsid w:val="00974677"/>
  </w:style>
  <w:style w:type="paragraph" w:customStyle="1" w:styleId="782BA13455354734A69256E5A733BC58">
    <w:name w:val="782BA13455354734A69256E5A733BC58"/>
    <w:rsid w:val="00974677"/>
  </w:style>
  <w:style w:type="paragraph" w:customStyle="1" w:styleId="08D3E488227D49C2B652A1E3F98F2ED3">
    <w:name w:val="08D3E488227D49C2B652A1E3F98F2ED3"/>
    <w:rsid w:val="009746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66AA50E11BC43B2BAB311BE1F8478" ma:contentTypeVersion="4" ma:contentTypeDescription="Crée un document." ma:contentTypeScope="" ma:versionID="06d448c0e08857fc2e5696e4dc971175">
  <xsd:schema xmlns:xsd="http://www.w3.org/2001/XMLSchema" xmlns:xs="http://www.w3.org/2001/XMLSchema" xmlns:p="http://schemas.microsoft.com/office/2006/metadata/properties" xmlns:ns3="682aeff2-11b7-40d9-9854-08f6bed8ed82" targetNamespace="http://schemas.microsoft.com/office/2006/metadata/properties" ma:root="true" ma:fieldsID="f99cf0b6cdd987e72afd0ffb27650df3" ns3:_="">
    <xsd:import namespace="682aeff2-11b7-40d9-9854-08f6bed8ed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aeff2-11b7-40d9-9854-08f6bed8ed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82aeff2-11b7-40d9-9854-08f6bed8ed82" xsi:nil="true"/>
  </documentManagement>
</p:properties>
</file>

<file path=customXml/itemProps1.xml><?xml version="1.0" encoding="utf-8"?>
<ds:datastoreItem xmlns:ds="http://schemas.openxmlformats.org/officeDocument/2006/customXml" ds:itemID="{4EE0733A-C4CB-421A-9B8B-0AC4CB85EF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D91D3E-0052-4CA4-8096-7D9798F79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2aeff2-11b7-40d9-9854-08f6bed8ed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682aeff2-11b7-40d9-9854-08f6bed8ed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{198FD1F2-351E-4C39-9533-28E5ADA6F972}tf00546271.dotx</Template>
  <TotalTime>0</TotalTime>
  <Pages>1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2024-04-29T09:03:00Z</dcterms:created>
  <dcterms:modified xsi:type="dcterms:W3CDTF">2024-04-29T09:04:00Z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0x0101006C366AA50E11BC43B2BAB311BE1F8478</vt:lpwstr>
  </property>
</Properties>
</file>